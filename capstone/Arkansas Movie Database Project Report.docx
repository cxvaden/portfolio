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C6AFAC" w14:textId="536BA4F1" w:rsidR="004048B0" w:rsidRPr="004048B0" w:rsidRDefault="00217C26" w:rsidP="008F1ABD">
      <w:pPr>
        <w:pStyle w:val="CoverInfo"/>
        <w:spacing w:before="0"/>
        <w:jc w:val="left"/>
        <w:rPr>
          <w:noProof/>
          <w:lang w:eastAsia="en-AU"/>
        </w:rPr>
      </w:pPr>
      <w:r>
        <w:rPr>
          <w:noProof/>
          <w:lang w:eastAsia="en-AU"/>
        </w:rPr>
        <mc:AlternateContent>
          <mc:Choice Requires="wps">
            <w:drawing>
              <wp:anchor distT="182880" distB="182880" distL="114300" distR="114300" simplePos="0" relativeHeight="251680767" behindDoc="0" locked="0" layoutInCell="1" allowOverlap="1" wp14:anchorId="63A39D4C" wp14:editId="16D64E18">
                <wp:simplePos x="0" y="0"/>
                <wp:positionH relativeFrom="margin">
                  <wp:align>center</wp:align>
                </wp:positionH>
                <wp:positionV relativeFrom="margin">
                  <wp:align>bottom</wp:align>
                </wp:positionV>
                <wp:extent cx="5943600" cy="1335024"/>
                <wp:effectExtent l="0" t="0" r="0" b="0"/>
                <wp:wrapTopAndBottom/>
                <wp:docPr id="23" name="Rectangle 23" descr="Color-block pull quote"/>
                <wp:cNvGraphicFramePr/>
                <a:graphic xmlns:a="http://schemas.openxmlformats.org/drawingml/2006/main">
                  <a:graphicData uri="http://schemas.microsoft.com/office/word/2010/wordprocessingShape">
                    <wps:wsp>
                      <wps:cNvSpPr/>
                      <wps:spPr>
                        <a:xfrm>
                          <a:off x="0" y="0"/>
                          <a:ext cx="5943600" cy="1335024"/>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EB56C0" w14:textId="18509D8A" w:rsidR="00C4078C" w:rsidRDefault="00C4078C" w:rsidP="00217C26">
                            <w:pPr>
                              <w:jc w:val="center"/>
                              <w:rPr>
                                <w:color w:val="FFFFFF" w:themeColor="background1"/>
                              </w:rPr>
                            </w:pPr>
                            <w:r>
                              <w:rPr>
                                <w:color w:val="FFFFFF" w:themeColor="background1"/>
                              </w:rPr>
                              <w:t>December 2020 | Arkansas Film Association | cxvaden@ualr.edu</w:t>
                            </w:r>
                          </w:p>
                        </w:txbxContent>
                      </wps:txbx>
                      <wps:bodyPr rot="0" spcFirstLastPara="0" vertOverflow="overflow" horzOverflow="overflow" vert="horz" wrap="square" lIns="365760" tIns="91440" rIns="365760" bIns="9144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rect w14:anchorId="63A39D4C" id="Rectangle 23" o:spid="_x0000_s1026" alt="Color-block pull quote" style="position:absolute;margin-left:0;margin-top:0;width:468pt;height:105.1pt;z-index:251680767;visibility:visible;mso-wrap-style:square;mso-width-percent:1000;mso-height-percent:0;mso-wrap-distance-left:9pt;mso-wrap-distance-top:14.4pt;mso-wrap-distance-right:9pt;mso-wrap-distance-bottom:14.4pt;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" fillcolor="#7f7f7f [3209]" stroked="f" strokeweight="1pt">
                <v:textbox style="mso-fit-shape-to-text:t" inset="28.8pt,7.2pt,28.8pt,7.2pt">
                  <w:txbxContent>
                    <w:p w14:paraId="04EB56C0" w14:textId="18509D8A" w:rsidR="00C4078C" w:rsidRDefault="00C4078C" w:rsidP="00217C26">
                      <w:pPr>
                        <w:jc w:val="center"/>
                        <w:rPr>
                          <w:color w:val="FFFFFF" w:themeColor="background1"/>
                        </w:rPr>
                      </w:pPr>
                      <w:r>
                        <w:rPr>
                          <w:color w:val="FFFFFF" w:themeColor="background1"/>
                        </w:rPr>
                        <w:t>December 2020 | Arkansas Film Association | cxvaden@ualr.edu</w:t>
                      </w:r>
                    </w:p>
                  </w:txbxContent>
                </v:textbox>
                <w10:wrap type="topAndBottom" anchorx="margin" anchory="margin"/>
              </v:rect>
            </w:pict>
          </mc:Fallback>
        </mc:AlternateContent>
      </w:r>
      <w:r w:rsidR="009C1C87">
        <w:rPr>
          <w:noProof/>
          <w:lang w:eastAsia="en-AU"/>
        </w:rPr>
        <mc:AlternateContent>
          <mc:Choice Requires="wpg">
            <w:drawing>
              <wp:anchor distT="0" distB="0" distL="114300" distR="114300" simplePos="0" relativeHeight="251677695" behindDoc="1" locked="1" layoutInCell="1" allowOverlap="1" wp14:anchorId="5F61717B" wp14:editId="62378D89">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11E80C6F"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4F50519E" w14:textId="77777777" w:rsidTr="00FA7409">
        <w:trPr>
          <w:trHeight w:val="4320"/>
        </w:trPr>
        <w:tc>
          <w:tcPr>
            <w:tcW w:w="10800" w:type="dxa"/>
          </w:tcPr>
          <w:p w14:paraId="214E2E3B" w14:textId="28699168"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65F0C66E" w14:textId="77777777" w:rsidTr="008F1ABD">
        <w:trPr>
          <w:trHeight w:val="944"/>
        </w:trPr>
        <w:tc>
          <w:tcPr>
            <w:tcW w:w="10800" w:type="dxa"/>
            <w:vAlign w:val="center"/>
          </w:tcPr>
          <w:p w14:paraId="5757FF7A" w14:textId="6F2806BB" w:rsidR="004048B0" w:rsidRPr="004048B0" w:rsidRDefault="006F6C68" w:rsidP="004048B0">
            <w:pPr>
              <w:pStyle w:val="Title"/>
            </w:pPr>
            <w:r>
              <w:t>The movie database</w:t>
            </w:r>
          </w:p>
        </w:tc>
      </w:tr>
      <w:tr w:rsidR="004048B0" w:rsidRPr="004048B0" w14:paraId="5AB2A735" w14:textId="77777777" w:rsidTr="008F1ABD">
        <w:trPr>
          <w:trHeight w:val="1528"/>
        </w:trPr>
        <w:tc>
          <w:tcPr>
            <w:tcW w:w="10800" w:type="dxa"/>
            <w:vAlign w:val="center"/>
          </w:tcPr>
          <w:p w14:paraId="60F9655E" w14:textId="6A92ADDD" w:rsidR="004048B0" w:rsidRPr="004048B0" w:rsidRDefault="006F6C68" w:rsidP="004048B0">
            <w:pPr>
              <w:pStyle w:val="Subtitle"/>
              <w:framePr w:wrap="auto" w:vAnchor="margin" w:hAnchor="text" w:yAlign="inline"/>
            </w:pPr>
            <w:bookmarkStart w:id="0" w:name="_Toc58254715"/>
            <w:bookmarkStart w:id="1" w:name="_Toc58591453"/>
            <w:r>
              <w:t>corredur vaden</w:t>
            </w:r>
            <w:bookmarkEnd w:id="0"/>
            <w:bookmarkEnd w:id="1"/>
          </w:p>
        </w:tc>
      </w:tr>
    </w:tbl>
    <w:p w14:paraId="7357749F" w14:textId="141D1D5A" w:rsidR="006F6C68" w:rsidRDefault="006F6C68">
      <w:r>
        <w:br w:type="page"/>
      </w:r>
    </w:p>
    <w:sdt>
      <w:sdtPr>
        <w:id w:val="-146689526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0351262" w14:textId="2B0E07A8" w:rsidR="006F6C68" w:rsidRDefault="006F6C68">
          <w:pPr>
            <w:pStyle w:val="TOCHeading"/>
          </w:pPr>
          <w:r>
            <w:t>Contents</w:t>
          </w:r>
        </w:p>
        <w:p w14:paraId="160DA853" w14:textId="13B09B38" w:rsidR="00837E79" w:rsidRDefault="006F6C68">
          <w:pPr>
            <w:pStyle w:val="TOC3"/>
            <w:tabs>
              <w:tab w:val="right" w:leader="dot" w:pos="10790"/>
            </w:tabs>
            <w:rPr>
              <w:rFonts w:eastAsiaTheme="minorEastAsia"/>
              <w:noProof/>
            </w:rPr>
          </w:pPr>
          <w:r>
            <w:fldChar w:fldCharType="begin"/>
          </w:r>
          <w:r>
            <w:instrText xml:space="preserve"> TOC \o "1-3" \h \z \u </w:instrText>
          </w:r>
          <w:r>
            <w:fldChar w:fldCharType="separate"/>
          </w:r>
          <w:hyperlink w:anchor="_Toc58591453" w:history="1">
            <w:r w:rsidR="00837E79">
              <w:rPr>
                <w:rStyle w:val="Hyperlink"/>
                <w:noProof/>
              </w:rPr>
              <w:t>Title Page</w:t>
            </w:r>
            <w:r w:rsidR="00837E79">
              <w:rPr>
                <w:noProof/>
                <w:webHidden/>
              </w:rPr>
              <w:tab/>
            </w:r>
            <w:r w:rsidR="00837E79">
              <w:rPr>
                <w:noProof/>
                <w:webHidden/>
              </w:rPr>
              <w:fldChar w:fldCharType="begin"/>
            </w:r>
            <w:r w:rsidR="00837E79">
              <w:rPr>
                <w:noProof/>
                <w:webHidden/>
              </w:rPr>
              <w:instrText xml:space="preserve"> PAGEREF _Toc58591453 \h </w:instrText>
            </w:r>
            <w:r w:rsidR="00837E79">
              <w:rPr>
                <w:noProof/>
                <w:webHidden/>
              </w:rPr>
            </w:r>
            <w:r w:rsidR="00837E79">
              <w:rPr>
                <w:noProof/>
                <w:webHidden/>
              </w:rPr>
              <w:fldChar w:fldCharType="separate"/>
            </w:r>
            <w:r w:rsidR="00837E79">
              <w:rPr>
                <w:noProof/>
                <w:webHidden/>
              </w:rPr>
              <w:t>1</w:t>
            </w:r>
            <w:r w:rsidR="00837E79">
              <w:rPr>
                <w:noProof/>
                <w:webHidden/>
              </w:rPr>
              <w:fldChar w:fldCharType="end"/>
            </w:r>
          </w:hyperlink>
        </w:p>
        <w:p w14:paraId="6D9281A3" w14:textId="4804BECD" w:rsidR="00837E79" w:rsidRDefault="00837E79">
          <w:pPr>
            <w:pStyle w:val="TOC1"/>
            <w:tabs>
              <w:tab w:val="right" w:leader="dot" w:pos="10790"/>
            </w:tabs>
            <w:rPr>
              <w:rFonts w:eastAsiaTheme="minorEastAsia"/>
              <w:noProof/>
            </w:rPr>
          </w:pPr>
          <w:hyperlink w:anchor="_Toc58591455" w:history="1">
            <w:r w:rsidRPr="000D578F">
              <w:rPr>
                <w:rStyle w:val="Hyperlink"/>
                <w:noProof/>
              </w:rPr>
              <w:t xml:space="preserve">Client </w:t>
            </w:r>
            <w:r>
              <w:rPr>
                <w:rStyle w:val="Hyperlink"/>
                <w:noProof/>
              </w:rPr>
              <w:t>I</w:t>
            </w:r>
            <w:r w:rsidRPr="000D578F">
              <w:rPr>
                <w:rStyle w:val="Hyperlink"/>
                <w:noProof/>
              </w:rPr>
              <w:t>ntro/</w:t>
            </w:r>
            <w:r>
              <w:rPr>
                <w:rStyle w:val="Hyperlink"/>
                <w:noProof/>
              </w:rPr>
              <w:t>B</w:t>
            </w:r>
            <w:r w:rsidRPr="000D578F">
              <w:rPr>
                <w:rStyle w:val="Hyperlink"/>
                <w:noProof/>
              </w:rPr>
              <w:t>ackground</w:t>
            </w:r>
            <w:r>
              <w:rPr>
                <w:noProof/>
                <w:webHidden/>
              </w:rPr>
              <w:tab/>
            </w:r>
            <w:r>
              <w:rPr>
                <w:noProof/>
                <w:webHidden/>
              </w:rPr>
              <w:fldChar w:fldCharType="begin"/>
            </w:r>
            <w:r>
              <w:rPr>
                <w:noProof/>
                <w:webHidden/>
              </w:rPr>
              <w:instrText xml:space="preserve"> PAGEREF _Toc58591455 \h </w:instrText>
            </w:r>
            <w:r>
              <w:rPr>
                <w:noProof/>
                <w:webHidden/>
              </w:rPr>
            </w:r>
            <w:r>
              <w:rPr>
                <w:noProof/>
                <w:webHidden/>
              </w:rPr>
              <w:fldChar w:fldCharType="separate"/>
            </w:r>
            <w:r>
              <w:rPr>
                <w:noProof/>
                <w:webHidden/>
              </w:rPr>
              <w:t>3</w:t>
            </w:r>
            <w:r>
              <w:rPr>
                <w:noProof/>
                <w:webHidden/>
              </w:rPr>
              <w:fldChar w:fldCharType="end"/>
            </w:r>
          </w:hyperlink>
        </w:p>
        <w:p w14:paraId="28844E2A" w14:textId="3669F469" w:rsidR="00837E79" w:rsidRDefault="00837E79">
          <w:pPr>
            <w:pStyle w:val="TOC2"/>
            <w:tabs>
              <w:tab w:val="right" w:leader="dot" w:pos="10790"/>
            </w:tabs>
            <w:rPr>
              <w:rFonts w:eastAsiaTheme="minorEastAsia"/>
              <w:noProof/>
            </w:rPr>
          </w:pPr>
          <w:hyperlink w:anchor="_Toc58591456" w:history="1">
            <w:r w:rsidRPr="000D578F">
              <w:rPr>
                <w:rStyle w:val="Hyperlink"/>
                <w:noProof/>
              </w:rPr>
              <w:t>Analysis</w:t>
            </w:r>
            <w:r>
              <w:rPr>
                <w:noProof/>
                <w:webHidden/>
              </w:rPr>
              <w:tab/>
            </w:r>
            <w:r>
              <w:rPr>
                <w:noProof/>
                <w:webHidden/>
              </w:rPr>
              <w:fldChar w:fldCharType="begin"/>
            </w:r>
            <w:r>
              <w:rPr>
                <w:noProof/>
                <w:webHidden/>
              </w:rPr>
              <w:instrText xml:space="preserve"> PAGEREF _Toc58591456 \h </w:instrText>
            </w:r>
            <w:r>
              <w:rPr>
                <w:noProof/>
                <w:webHidden/>
              </w:rPr>
            </w:r>
            <w:r>
              <w:rPr>
                <w:noProof/>
                <w:webHidden/>
              </w:rPr>
              <w:fldChar w:fldCharType="separate"/>
            </w:r>
            <w:r>
              <w:rPr>
                <w:noProof/>
                <w:webHidden/>
              </w:rPr>
              <w:t>4</w:t>
            </w:r>
            <w:r>
              <w:rPr>
                <w:noProof/>
                <w:webHidden/>
              </w:rPr>
              <w:fldChar w:fldCharType="end"/>
            </w:r>
          </w:hyperlink>
        </w:p>
        <w:p w14:paraId="76B77626" w14:textId="40D9F840" w:rsidR="00837E79" w:rsidRDefault="00837E79">
          <w:pPr>
            <w:pStyle w:val="TOC3"/>
            <w:tabs>
              <w:tab w:val="right" w:leader="dot" w:pos="10790"/>
            </w:tabs>
            <w:rPr>
              <w:rFonts w:eastAsiaTheme="minorEastAsia"/>
              <w:noProof/>
            </w:rPr>
          </w:pPr>
          <w:hyperlink w:anchor="_Toc58591457" w:history="1">
            <w:r w:rsidRPr="000D578F">
              <w:rPr>
                <w:rStyle w:val="Hyperlink"/>
                <w:noProof/>
              </w:rPr>
              <w:t xml:space="preserve">Challenges and Current </w:t>
            </w:r>
            <w:r>
              <w:rPr>
                <w:rStyle w:val="Hyperlink"/>
                <w:noProof/>
              </w:rPr>
              <w:t>S</w:t>
            </w:r>
            <w:r w:rsidRPr="000D578F">
              <w:rPr>
                <w:rStyle w:val="Hyperlink"/>
                <w:noProof/>
              </w:rPr>
              <w:t>tate</w:t>
            </w:r>
            <w:r>
              <w:rPr>
                <w:noProof/>
                <w:webHidden/>
              </w:rPr>
              <w:tab/>
            </w:r>
            <w:r>
              <w:rPr>
                <w:noProof/>
                <w:webHidden/>
              </w:rPr>
              <w:fldChar w:fldCharType="begin"/>
            </w:r>
            <w:r>
              <w:rPr>
                <w:noProof/>
                <w:webHidden/>
              </w:rPr>
              <w:instrText xml:space="preserve"> PAGEREF _Toc58591457 \h </w:instrText>
            </w:r>
            <w:r>
              <w:rPr>
                <w:noProof/>
                <w:webHidden/>
              </w:rPr>
            </w:r>
            <w:r>
              <w:rPr>
                <w:noProof/>
                <w:webHidden/>
              </w:rPr>
              <w:fldChar w:fldCharType="separate"/>
            </w:r>
            <w:r>
              <w:rPr>
                <w:noProof/>
                <w:webHidden/>
              </w:rPr>
              <w:t>4</w:t>
            </w:r>
            <w:r>
              <w:rPr>
                <w:noProof/>
                <w:webHidden/>
              </w:rPr>
              <w:fldChar w:fldCharType="end"/>
            </w:r>
          </w:hyperlink>
        </w:p>
        <w:p w14:paraId="773C8849" w14:textId="25FF8B9E" w:rsidR="00837E79" w:rsidRDefault="00837E79">
          <w:pPr>
            <w:pStyle w:val="TOC3"/>
            <w:tabs>
              <w:tab w:val="right" w:leader="dot" w:pos="10790"/>
            </w:tabs>
            <w:rPr>
              <w:rFonts w:eastAsiaTheme="minorEastAsia"/>
              <w:noProof/>
            </w:rPr>
          </w:pPr>
          <w:hyperlink w:anchor="_Toc58591458" w:history="1">
            <w:r w:rsidRPr="000D578F">
              <w:rPr>
                <w:rStyle w:val="Hyperlink"/>
                <w:noProof/>
              </w:rPr>
              <w:t>Future State/</w:t>
            </w:r>
            <w:r>
              <w:rPr>
                <w:rStyle w:val="Hyperlink"/>
                <w:noProof/>
              </w:rPr>
              <w:t>S</w:t>
            </w:r>
            <w:r w:rsidRPr="000D578F">
              <w:rPr>
                <w:rStyle w:val="Hyperlink"/>
                <w:noProof/>
              </w:rPr>
              <w:t>olution</w:t>
            </w:r>
            <w:r>
              <w:rPr>
                <w:noProof/>
                <w:webHidden/>
              </w:rPr>
              <w:tab/>
            </w:r>
            <w:r>
              <w:rPr>
                <w:noProof/>
                <w:webHidden/>
              </w:rPr>
              <w:fldChar w:fldCharType="begin"/>
            </w:r>
            <w:r>
              <w:rPr>
                <w:noProof/>
                <w:webHidden/>
              </w:rPr>
              <w:instrText xml:space="preserve"> PAGEREF _Toc58591458 \h </w:instrText>
            </w:r>
            <w:r>
              <w:rPr>
                <w:noProof/>
                <w:webHidden/>
              </w:rPr>
            </w:r>
            <w:r>
              <w:rPr>
                <w:noProof/>
                <w:webHidden/>
              </w:rPr>
              <w:fldChar w:fldCharType="separate"/>
            </w:r>
            <w:r>
              <w:rPr>
                <w:noProof/>
                <w:webHidden/>
              </w:rPr>
              <w:t>4</w:t>
            </w:r>
            <w:r>
              <w:rPr>
                <w:noProof/>
                <w:webHidden/>
              </w:rPr>
              <w:fldChar w:fldCharType="end"/>
            </w:r>
          </w:hyperlink>
        </w:p>
        <w:p w14:paraId="68455BB8" w14:textId="6F38C760" w:rsidR="00837E79" w:rsidRDefault="00837E79">
          <w:pPr>
            <w:pStyle w:val="TOC2"/>
            <w:tabs>
              <w:tab w:val="right" w:leader="dot" w:pos="10790"/>
            </w:tabs>
            <w:rPr>
              <w:rFonts w:eastAsiaTheme="minorEastAsia"/>
              <w:noProof/>
            </w:rPr>
          </w:pPr>
          <w:hyperlink w:anchor="_Toc58591459" w:history="1">
            <w:r>
              <w:rPr>
                <w:rStyle w:val="Hyperlink"/>
                <w:noProof/>
              </w:rPr>
              <w:t>D</w:t>
            </w:r>
            <w:r w:rsidRPr="000D578F">
              <w:rPr>
                <w:rStyle w:val="Hyperlink"/>
                <w:noProof/>
              </w:rPr>
              <w:t>esign &amp; Development</w:t>
            </w:r>
            <w:r>
              <w:rPr>
                <w:noProof/>
                <w:webHidden/>
              </w:rPr>
              <w:tab/>
            </w:r>
            <w:r>
              <w:rPr>
                <w:noProof/>
                <w:webHidden/>
              </w:rPr>
              <w:fldChar w:fldCharType="begin"/>
            </w:r>
            <w:r>
              <w:rPr>
                <w:noProof/>
                <w:webHidden/>
              </w:rPr>
              <w:instrText xml:space="preserve"> PAGEREF _Toc58591459 \h </w:instrText>
            </w:r>
            <w:r>
              <w:rPr>
                <w:noProof/>
                <w:webHidden/>
              </w:rPr>
            </w:r>
            <w:r>
              <w:rPr>
                <w:noProof/>
                <w:webHidden/>
              </w:rPr>
              <w:fldChar w:fldCharType="separate"/>
            </w:r>
            <w:r>
              <w:rPr>
                <w:noProof/>
                <w:webHidden/>
              </w:rPr>
              <w:t>5</w:t>
            </w:r>
            <w:r>
              <w:rPr>
                <w:noProof/>
                <w:webHidden/>
              </w:rPr>
              <w:fldChar w:fldCharType="end"/>
            </w:r>
          </w:hyperlink>
        </w:p>
        <w:p w14:paraId="47DC7DC8" w14:textId="20D96B72" w:rsidR="00837E79" w:rsidRDefault="00837E79">
          <w:pPr>
            <w:pStyle w:val="TOC3"/>
            <w:tabs>
              <w:tab w:val="right" w:leader="dot" w:pos="10790"/>
            </w:tabs>
            <w:rPr>
              <w:rFonts w:eastAsiaTheme="minorEastAsia"/>
              <w:noProof/>
            </w:rPr>
          </w:pPr>
          <w:hyperlink w:anchor="_Toc58591460" w:history="1">
            <w:r w:rsidRPr="000D578F">
              <w:rPr>
                <w:rStyle w:val="Hyperlink"/>
                <w:noProof/>
              </w:rPr>
              <w:t>Design summary</w:t>
            </w:r>
            <w:r>
              <w:rPr>
                <w:noProof/>
                <w:webHidden/>
              </w:rPr>
              <w:tab/>
            </w:r>
            <w:r>
              <w:rPr>
                <w:noProof/>
                <w:webHidden/>
              </w:rPr>
              <w:fldChar w:fldCharType="begin"/>
            </w:r>
            <w:r>
              <w:rPr>
                <w:noProof/>
                <w:webHidden/>
              </w:rPr>
              <w:instrText xml:space="preserve"> PAGEREF _Toc58591460 \h </w:instrText>
            </w:r>
            <w:r>
              <w:rPr>
                <w:noProof/>
                <w:webHidden/>
              </w:rPr>
            </w:r>
            <w:r>
              <w:rPr>
                <w:noProof/>
                <w:webHidden/>
              </w:rPr>
              <w:fldChar w:fldCharType="separate"/>
            </w:r>
            <w:r>
              <w:rPr>
                <w:noProof/>
                <w:webHidden/>
              </w:rPr>
              <w:t>5</w:t>
            </w:r>
            <w:r>
              <w:rPr>
                <w:noProof/>
                <w:webHidden/>
              </w:rPr>
              <w:fldChar w:fldCharType="end"/>
            </w:r>
          </w:hyperlink>
        </w:p>
        <w:p w14:paraId="70D2369F" w14:textId="36E18E68" w:rsidR="00837E79" w:rsidRDefault="00837E79">
          <w:pPr>
            <w:pStyle w:val="TOC3"/>
            <w:tabs>
              <w:tab w:val="right" w:leader="dot" w:pos="10790"/>
            </w:tabs>
            <w:rPr>
              <w:rFonts w:eastAsiaTheme="minorEastAsia"/>
              <w:noProof/>
            </w:rPr>
          </w:pPr>
          <w:hyperlink w:anchor="_Toc58591461" w:history="1">
            <w:r w:rsidRPr="000D578F">
              <w:rPr>
                <w:rStyle w:val="Hyperlink"/>
                <w:noProof/>
              </w:rPr>
              <w:t xml:space="preserve">Arkasnas </w:t>
            </w:r>
            <w:r>
              <w:rPr>
                <w:rStyle w:val="Hyperlink"/>
                <w:noProof/>
              </w:rPr>
              <w:t>M</w:t>
            </w:r>
            <w:r w:rsidRPr="000D578F">
              <w:rPr>
                <w:rStyle w:val="Hyperlink"/>
                <w:noProof/>
              </w:rPr>
              <w:t xml:space="preserve">ovie </w:t>
            </w:r>
            <w:r>
              <w:rPr>
                <w:rStyle w:val="Hyperlink"/>
                <w:noProof/>
              </w:rPr>
              <w:t>D</w:t>
            </w:r>
            <w:r w:rsidRPr="000D578F">
              <w:rPr>
                <w:rStyle w:val="Hyperlink"/>
                <w:noProof/>
              </w:rPr>
              <w:t xml:space="preserve">atabase </w:t>
            </w:r>
            <w:r>
              <w:rPr>
                <w:rStyle w:val="Hyperlink"/>
                <w:noProof/>
              </w:rPr>
              <w:t>S</w:t>
            </w:r>
            <w:r w:rsidRPr="000D578F">
              <w:rPr>
                <w:rStyle w:val="Hyperlink"/>
                <w:noProof/>
              </w:rPr>
              <w:t xml:space="preserve">ite </w:t>
            </w:r>
            <w:r>
              <w:rPr>
                <w:rStyle w:val="Hyperlink"/>
                <w:noProof/>
              </w:rPr>
              <w:t>M</w:t>
            </w:r>
            <w:r w:rsidRPr="000D578F">
              <w:rPr>
                <w:rStyle w:val="Hyperlink"/>
                <w:noProof/>
              </w:rPr>
              <w:t>ap</w:t>
            </w:r>
            <w:r>
              <w:rPr>
                <w:noProof/>
                <w:webHidden/>
              </w:rPr>
              <w:tab/>
            </w:r>
            <w:r>
              <w:rPr>
                <w:noProof/>
                <w:webHidden/>
              </w:rPr>
              <w:fldChar w:fldCharType="begin"/>
            </w:r>
            <w:r>
              <w:rPr>
                <w:noProof/>
                <w:webHidden/>
              </w:rPr>
              <w:instrText xml:space="preserve"> PAGEREF _Toc58591461 \h </w:instrText>
            </w:r>
            <w:r>
              <w:rPr>
                <w:noProof/>
                <w:webHidden/>
              </w:rPr>
            </w:r>
            <w:r>
              <w:rPr>
                <w:noProof/>
                <w:webHidden/>
              </w:rPr>
              <w:fldChar w:fldCharType="separate"/>
            </w:r>
            <w:r>
              <w:rPr>
                <w:noProof/>
                <w:webHidden/>
              </w:rPr>
              <w:t>5</w:t>
            </w:r>
            <w:r>
              <w:rPr>
                <w:noProof/>
                <w:webHidden/>
              </w:rPr>
              <w:fldChar w:fldCharType="end"/>
            </w:r>
          </w:hyperlink>
        </w:p>
        <w:p w14:paraId="4B867137" w14:textId="7D8D82ED" w:rsidR="00837E79" w:rsidRDefault="00837E79">
          <w:pPr>
            <w:pStyle w:val="TOC3"/>
            <w:tabs>
              <w:tab w:val="right" w:leader="dot" w:pos="10790"/>
            </w:tabs>
            <w:rPr>
              <w:rFonts w:eastAsiaTheme="minorEastAsia"/>
              <w:noProof/>
            </w:rPr>
          </w:pPr>
          <w:hyperlink w:anchor="_Toc58591462" w:history="1">
            <w:r w:rsidRPr="000D578F">
              <w:rPr>
                <w:rStyle w:val="Hyperlink"/>
                <w:noProof/>
              </w:rPr>
              <w:t xml:space="preserve">Design </w:t>
            </w:r>
            <w:r>
              <w:rPr>
                <w:rStyle w:val="Hyperlink"/>
                <w:noProof/>
              </w:rPr>
              <w:t>S</w:t>
            </w:r>
            <w:r w:rsidRPr="000D578F">
              <w:rPr>
                <w:rStyle w:val="Hyperlink"/>
                <w:noProof/>
              </w:rPr>
              <w:t>ummary</w:t>
            </w:r>
            <w:r>
              <w:rPr>
                <w:rStyle w:val="Hyperlink"/>
                <w:noProof/>
              </w:rPr>
              <w:t xml:space="preserve"> C</w:t>
            </w:r>
            <w:r w:rsidRPr="000D578F">
              <w:rPr>
                <w:rStyle w:val="Hyperlink"/>
                <w:noProof/>
              </w:rPr>
              <w:t>ont.</w:t>
            </w:r>
            <w:r>
              <w:rPr>
                <w:noProof/>
                <w:webHidden/>
              </w:rPr>
              <w:tab/>
            </w:r>
            <w:r>
              <w:rPr>
                <w:noProof/>
                <w:webHidden/>
              </w:rPr>
              <w:fldChar w:fldCharType="begin"/>
            </w:r>
            <w:r>
              <w:rPr>
                <w:noProof/>
                <w:webHidden/>
              </w:rPr>
              <w:instrText xml:space="preserve"> PAGEREF _Toc58591462 \h </w:instrText>
            </w:r>
            <w:r>
              <w:rPr>
                <w:noProof/>
                <w:webHidden/>
              </w:rPr>
            </w:r>
            <w:r>
              <w:rPr>
                <w:noProof/>
                <w:webHidden/>
              </w:rPr>
              <w:fldChar w:fldCharType="separate"/>
            </w:r>
            <w:r>
              <w:rPr>
                <w:noProof/>
                <w:webHidden/>
              </w:rPr>
              <w:t>5</w:t>
            </w:r>
            <w:r>
              <w:rPr>
                <w:noProof/>
                <w:webHidden/>
              </w:rPr>
              <w:fldChar w:fldCharType="end"/>
            </w:r>
          </w:hyperlink>
        </w:p>
        <w:p w14:paraId="70131FC5" w14:textId="1270549D" w:rsidR="00837E79" w:rsidRDefault="00837E79">
          <w:pPr>
            <w:pStyle w:val="TOC3"/>
            <w:tabs>
              <w:tab w:val="right" w:leader="dot" w:pos="10790"/>
            </w:tabs>
            <w:rPr>
              <w:rFonts w:eastAsiaTheme="minorEastAsia"/>
              <w:noProof/>
            </w:rPr>
          </w:pPr>
          <w:hyperlink w:anchor="_Toc58591464" w:history="1">
            <w:r w:rsidRPr="000D578F">
              <w:rPr>
                <w:rStyle w:val="Hyperlink"/>
                <w:noProof/>
              </w:rPr>
              <w:t>Project Plan</w:t>
            </w:r>
            <w:r>
              <w:rPr>
                <w:noProof/>
                <w:webHidden/>
              </w:rPr>
              <w:tab/>
            </w:r>
            <w:r>
              <w:rPr>
                <w:noProof/>
                <w:webHidden/>
              </w:rPr>
              <w:fldChar w:fldCharType="begin"/>
            </w:r>
            <w:r>
              <w:rPr>
                <w:noProof/>
                <w:webHidden/>
              </w:rPr>
              <w:instrText xml:space="preserve"> PAGEREF _Toc58591464 \h </w:instrText>
            </w:r>
            <w:r>
              <w:rPr>
                <w:noProof/>
                <w:webHidden/>
              </w:rPr>
            </w:r>
            <w:r>
              <w:rPr>
                <w:noProof/>
                <w:webHidden/>
              </w:rPr>
              <w:fldChar w:fldCharType="separate"/>
            </w:r>
            <w:r>
              <w:rPr>
                <w:noProof/>
                <w:webHidden/>
              </w:rPr>
              <w:t>6</w:t>
            </w:r>
            <w:r>
              <w:rPr>
                <w:noProof/>
                <w:webHidden/>
              </w:rPr>
              <w:fldChar w:fldCharType="end"/>
            </w:r>
          </w:hyperlink>
        </w:p>
        <w:p w14:paraId="28B6B54A" w14:textId="00532ED5" w:rsidR="00837E79" w:rsidRDefault="00837E79">
          <w:pPr>
            <w:pStyle w:val="TOC2"/>
            <w:tabs>
              <w:tab w:val="right" w:leader="dot" w:pos="10790"/>
            </w:tabs>
            <w:rPr>
              <w:rFonts w:eastAsiaTheme="minorEastAsia"/>
              <w:noProof/>
            </w:rPr>
          </w:pPr>
          <w:hyperlink w:anchor="_Toc58591465" w:history="1">
            <w:r w:rsidRPr="000D578F">
              <w:rPr>
                <w:rStyle w:val="Hyperlink"/>
                <w:noProof/>
              </w:rPr>
              <w:t>Professional Responsiblities</w:t>
            </w:r>
            <w:r>
              <w:rPr>
                <w:noProof/>
                <w:webHidden/>
              </w:rPr>
              <w:tab/>
            </w:r>
            <w:r>
              <w:rPr>
                <w:noProof/>
                <w:webHidden/>
              </w:rPr>
              <w:fldChar w:fldCharType="begin"/>
            </w:r>
            <w:r>
              <w:rPr>
                <w:noProof/>
                <w:webHidden/>
              </w:rPr>
              <w:instrText xml:space="preserve"> PAGEREF _Toc58591465 \h </w:instrText>
            </w:r>
            <w:r>
              <w:rPr>
                <w:noProof/>
                <w:webHidden/>
              </w:rPr>
            </w:r>
            <w:r>
              <w:rPr>
                <w:noProof/>
                <w:webHidden/>
              </w:rPr>
              <w:fldChar w:fldCharType="separate"/>
            </w:r>
            <w:r>
              <w:rPr>
                <w:noProof/>
                <w:webHidden/>
              </w:rPr>
              <w:t>7</w:t>
            </w:r>
            <w:r>
              <w:rPr>
                <w:noProof/>
                <w:webHidden/>
              </w:rPr>
              <w:fldChar w:fldCharType="end"/>
            </w:r>
          </w:hyperlink>
        </w:p>
        <w:p w14:paraId="0455A0F1" w14:textId="06A8A348" w:rsidR="00837E79" w:rsidRDefault="00837E79">
          <w:pPr>
            <w:pStyle w:val="TOC3"/>
            <w:tabs>
              <w:tab w:val="right" w:leader="dot" w:pos="10790"/>
            </w:tabs>
            <w:rPr>
              <w:rFonts w:eastAsiaTheme="minorEastAsia"/>
              <w:noProof/>
            </w:rPr>
          </w:pPr>
          <w:hyperlink w:anchor="_Toc58591466" w:history="1">
            <w:r w:rsidRPr="000D578F">
              <w:rPr>
                <w:rStyle w:val="Hyperlink"/>
                <w:noProof/>
              </w:rPr>
              <w:t>Ethics</w:t>
            </w:r>
            <w:r>
              <w:rPr>
                <w:noProof/>
                <w:webHidden/>
              </w:rPr>
              <w:tab/>
            </w:r>
            <w:r>
              <w:rPr>
                <w:noProof/>
                <w:webHidden/>
              </w:rPr>
              <w:fldChar w:fldCharType="begin"/>
            </w:r>
            <w:r>
              <w:rPr>
                <w:noProof/>
                <w:webHidden/>
              </w:rPr>
              <w:instrText xml:space="preserve"> PAGEREF _Toc58591466 \h </w:instrText>
            </w:r>
            <w:r>
              <w:rPr>
                <w:noProof/>
                <w:webHidden/>
              </w:rPr>
            </w:r>
            <w:r>
              <w:rPr>
                <w:noProof/>
                <w:webHidden/>
              </w:rPr>
              <w:fldChar w:fldCharType="separate"/>
            </w:r>
            <w:r>
              <w:rPr>
                <w:noProof/>
                <w:webHidden/>
              </w:rPr>
              <w:t>7</w:t>
            </w:r>
            <w:r>
              <w:rPr>
                <w:noProof/>
                <w:webHidden/>
              </w:rPr>
              <w:fldChar w:fldCharType="end"/>
            </w:r>
          </w:hyperlink>
        </w:p>
        <w:p w14:paraId="640BF4D9" w14:textId="0EBE4EF0" w:rsidR="00837E79" w:rsidRDefault="00837E79">
          <w:pPr>
            <w:pStyle w:val="TOC2"/>
            <w:tabs>
              <w:tab w:val="right" w:leader="dot" w:pos="10790"/>
            </w:tabs>
            <w:rPr>
              <w:rFonts w:eastAsiaTheme="minorEastAsia"/>
              <w:noProof/>
            </w:rPr>
          </w:pPr>
          <w:hyperlink w:anchor="_Toc58591467" w:history="1">
            <w:r w:rsidRPr="000D578F">
              <w:rPr>
                <w:rStyle w:val="Hyperlink"/>
                <w:noProof/>
              </w:rPr>
              <w:t>Support &amp; Integration</w:t>
            </w:r>
            <w:r>
              <w:rPr>
                <w:noProof/>
                <w:webHidden/>
              </w:rPr>
              <w:tab/>
            </w:r>
            <w:r>
              <w:rPr>
                <w:noProof/>
                <w:webHidden/>
              </w:rPr>
              <w:fldChar w:fldCharType="begin"/>
            </w:r>
            <w:r>
              <w:rPr>
                <w:noProof/>
                <w:webHidden/>
              </w:rPr>
              <w:instrText xml:space="preserve"> PAGEREF _Toc58591467 \h </w:instrText>
            </w:r>
            <w:r>
              <w:rPr>
                <w:noProof/>
                <w:webHidden/>
              </w:rPr>
            </w:r>
            <w:r>
              <w:rPr>
                <w:noProof/>
                <w:webHidden/>
              </w:rPr>
              <w:fldChar w:fldCharType="separate"/>
            </w:r>
            <w:r>
              <w:rPr>
                <w:noProof/>
                <w:webHidden/>
              </w:rPr>
              <w:t>8</w:t>
            </w:r>
            <w:r>
              <w:rPr>
                <w:noProof/>
                <w:webHidden/>
              </w:rPr>
              <w:fldChar w:fldCharType="end"/>
            </w:r>
          </w:hyperlink>
        </w:p>
        <w:p w14:paraId="23670ECC" w14:textId="574F5A30" w:rsidR="00837E79" w:rsidRDefault="00837E79">
          <w:pPr>
            <w:pStyle w:val="TOC1"/>
            <w:tabs>
              <w:tab w:val="right" w:leader="dot" w:pos="10790"/>
            </w:tabs>
            <w:rPr>
              <w:rFonts w:eastAsiaTheme="minorEastAsia"/>
              <w:noProof/>
            </w:rPr>
          </w:pPr>
          <w:hyperlink w:anchor="_Toc58591469" w:history="1">
            <w:r w:rsidRPr="000D578F">
              <w:rPr>
                <w:rStyle w:val="Hyperlink"/>
                <w:noProof/>
              </w:rPr>
              <w:t>Summary/Lessons Learned</w:t>
            </w:r>
            <w:r>
              <w:rPr>
                <w:noProof/>
                <w:webHidden/>
              </w:rPr>
              <w:tab/>
            </w:r>
            <w:r>
              <w:rPr>
                <w:noProof/>
                <w:webHidden/>
              </w:rPr>
              <w:fldChar w:fldCharType="begin"/>
            </w:r>
            <w:r>
              <w:rPr>
                <w:noProof/>
                <w:webHidden/>
              </w:rPr>
              <w:instrText xml:space="preserve"> PAGEREF _Toc58591469 \h </w:instrText>
            </w:r>
            <w:r>
              <w:rPr>
                <w:noProof/>
                <w:webHidden/>
              </w:rPr>
            </w:r>
            <w:r>
              <w:rPr>
                <w:noProof/>
                <w:webHidden/>
              </w:rPr>
              <w:fldChar w:fldCharType="separate"/>
            </w:r>
            <w:r>
              <w:rPr>
                <w:noProof/>
                <w:webHidden/>
              </w:rPr>
              <w:t>9</w:t>
            </w:r>
            <w:r>
              <w:rPr>
                <w:noProof/>
                <w:webHidden/>
              </w:rPr>
              <w:fldChar w:fldCharType="end"/>
            </w:r>
          </w:hyperlink>
        </w:p>
        <w:p w14:paraId="43AF6314" w14:textId="24055E24" w:rsidR="00837E79" w:rsidRDefault="00837E79">
          <w:pPr>
            <w:pStyle w:val="TOC1"/>
            <w:tabs>
              <w:tab w:val="right" w:leader="dot" w:pos="10790"/>
            </w:tabs>
            <w:rPr>
              <w:rFonts w:eastAsiaTheme="minorEastAsia"/>
              <w:noProof/>
            </w:rPr>
          </w:pPr>
          <w:hyperlink w:anchor="_Toc58591470" w:history="1">
            <w:r w:rsidRPr="000D578F">
              <w:rPr>
                <w:rStyle w:val="Hyperlink"/>
                <w:noProof/>
              </w:rPr>
              <w:t>References/</w:t>
            </w:r>
            <w:r>
              <w:rPr>
                <w:rStyle w:val="Hyperlink"/>
                <w:noProof/>
              </w:rPr>
              <w:t>S</w:t>
            </w:r>
            <w:r w:rsidRPr="000D578F">
              <w:rPr>
                <w:rStyle w:val="Hyperlink"/>
                <w:noProof/>
              </w:rPr>
              <w:t>ources</w:t>
            </w:r>
            <w:r>
              <w:rPr>
                <w:noProof/>
                <w:webHidden/>
              </w:rPr>
              <w:tab/>
            </w:r>
            <w:r>
              <w:rPr>
                <w:noProof/>
                <w:webHidden/>
              </w:rPr>
              <w:fldChar w:fldCharType="begin"/>
            </w:r>
            <w:r>
              <w:rPr>
                <w:noProof/>
                <w:webHidden/>
              </w:rPr>
              <w:instrText xml:space="preserve"> PAGEREF _Toc58591470 \h </w:instrText>
            </w:r>
            <w:r>
              <w:rPr>
                <w:noProof/>
                <w:webHidden/>
              </w:rPr>
            </w:r>
            <w:r>
              <w:rPr>
                <w:noProof/>
                <w:webHidden/>
              </w:rPr>
              <w:fldChar w:fldCharType="separate"/>
            </w:r>
            <w:r>
              <w:rPr>
                <w:noProof/>
                <w:webHidden/>
              </w:rPr>
              <w:t>10</w:t>
            </w:r>
            <w:r>
              <w:rPr>
                <w:noProof/>
                <w:webHidden/>
              </w:rPr>
              <w:fldChar w:fldCharType="end"/>
            </w:r>
          </w:hyperlink>
        </w:p>
        <w:p w14:paraId="5F0EE728" w14:textId="3A78CE3B" w:rsidR="006F6C68" w:rsidRDefault="006F6C68">
          <w:r>
            <w:rPr>
              <w:b/>
              <w:bCs/>
              <w:noProof/>
            </w:rPr>
            <w:fldChar w:fldCharType="end"/>
          </w:r>
        </w:p>
      </w:sdtContent>
    </w:sdt>
    <w:p w14:paraId="47B5095F" w14:textId="77777777" w:rsidR="00B678B1" w:rsidRPr="004048B0" w:rsidRDefault="00B678B1" w:rsidP="004048B0"/>
    <w:p w14:paraId="07355BE1" w14:textId="77777777" w:rsidR="00E92204" w:rsidRDefault="00E92204" w:rsidP="004048B0">
      <w:pPr>
        <w:pStyle w:val="CoverInfo"/>
        <w:sectPr w:rsidR="00E92204" w:rsidSect="006F6C68">
          <w:footerReference w:type="default" r:id="rId15"/>
          <w:footerReference w:type="first" r:id="rId16"/>
          <w:pgSz w:w="12240" w:h="15840"/>
          <w:pgMar w:top="720" w:right="720" w:bottom="720" w:left="720" w:header="288" w:footer="288" w:gutter="0"/>
          <w:cols w:space="720"/>
          <w:docGrid w:linePitch="360"/>
        </w:sectPr>
      </w:pPr>
    </w:p>
    <w:p w14:paraId="25127C77" w14:textId="77777777" w:rsidR="009C1C87" w:rsidRDefault="009C1C87">
      <w:r>
        <w:rPr>
          <w:noProof/>
        </w:rPr>
        <w:lastRenderedPageBreak/>
        <w:drawing>
          <wp:anchor distT="0" distB="0" distL="114300" distR="114300" simplePos="0" relativeHeight="251678719" behindDoc="1" locked="1" layoutInCell="1" allowOverlap="1" wp14:anchorId="4080E04C" wp14:editId="0F8ADF56">
            <wp:simplePos x="0" y="0"/>
            <wp:positionH relativeFrom="page">
              <wp:align>right</wp:align>
            </wp:positionH>
            <wp:positionV relativeFrom="paragraph">
              <wp:posOffset>-457200</wp:posOffset>
            </wp:positionV>
            <wp:extent cx="7712710" cy="9594850"/>
            <wp:effectExtent l="0" t="0" r="2540" b="635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2710" cy="959485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1306"/>
        <w:gridCol w:w="7897"/>
      </w:tblGrid>
      <w:tr w:rsidR="00517D36" w:rsidRPr="004048B0" w14:paraId="24CF73AC" w14:textId="77777777" w:rsidTr="00C17936">
        <w:trPr>
          <w:trHeight w:val="3456"/>
        </w:trPr>
        <w:tc>
          <w:tcPr>
            <w:tcW w:w="3168" w:type="dxa"/>
            <w:vMerge w:val="restart"/>
          </w:tcPr>
          <w:p w14:paraId="513D9DC6" w14:textId="77777777" w:rsidR="00C17936" w:rsidRPr="004048B0" w:rsidRDefault="00C17936" w:rsidP="00E92204">
            <w:pPr>
              <w:pStyle w:val="CoverInfo"/>
              <w:spacing w:before="0"/>
            </w:pPr>
          </w:p>
          <w:p w14:paraId="43DA85C7" w14:textId="77777777" w:rsidR="00517D36" w:rsidRPr="004048B0" w:rsidRDefault="00517D36" w:rsidP="00C4078C"/>
        </w:tc>
        <w:tc>
          <w:tcPr>
            <w:tcW w:w="6035" w:type="dxa"/>
            <w:vAlign w:val="bottom"/>
          </w:tcPr>
          <w:p w14:paraId="314AFCC2" w14:textId="77777777" w:rsidR="00517D36" w:rsidRPr="004048B0" w:rsidRDefault="00517D36" w:rsidP="00C4078C">
            <w:pPr>
              <w:pStyle w:val="Heading2"/>
              <w:ind w:left="388" w:hanging="30"/>
            </w:pPr>
            <w:bookmarkStart w:id="2" w:name="_Toc58254716"/>
            <w:bookmarkStart w:id="3" w:name="_Toc58591454"/>
            <w:r w:rsidRPr="004048B0">
              <w:rPr>
                <w:noProof/>
                <w:lang w:eastAsia="en-AU"/>
              </w:rPr>
              <w:drawing>
                <wp:inline distT="0" distB="0" distL="0" distR="0" wp14:anchorId="73EF3473" wp14:editId="3ABC1C89">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bookmarkEnd w:id="2"/>
            <w:bookmarkEnd w:id="3"/>
          </w:p>
        </w:tc>
      </w:tr>
      <w:tr w:rsidR="00517D36" w:rsidRPr="004048B0" w14:paraId="4E81709C" w14:textId="77777777" w:rsidTr="00C17936">
        <w:trPr>
          <w:trHeight w:val="1368"/>
        </w:trPr>
        <w:tc>
          <w:tcPr>
            <w:tcW w:w="3168" w:type="dxa"/>
            <w:vMerge/>
          </w:tcPr>
          <w:p w14:paraId="4595551E" w14:textId="77777777" w:rsidR="00517D36" w:rsidRPr="004048B0" w:rsidRDefault="00517D36" w:rsidP="00C4078C"/>
        </w:tc>
        <w:tc>
          <w:tcPr>
            <w:tcW w:w="6035" w:type="dxa"/>
            <w:vAlign w:val="bottom"/>
          </w:tcPr>
          <w:p w14:paraId="0CEF2C41" w14:textId="66211B3D" w:rsidR="006F6C68" w:rsidRPr="006F6C68" w:rsidRDefault="006F6C68" w:rsidP="006F6C68">
            <w:pPr>
              <w:pStyle w:val="Heading1"/>
              <w:jc w:val="center"/>
            </w:pPr>
            <w:bookmarkStart w:id="4" w:name="_Toc58591455"/>
            <w:r>
              <w:t>C</w:t>
            </w:r>
            <w:r w:rsidR="00217C26">
              <w:t>l</w:t>
            </w:r>
            <w:r>
              <w:t>ient intro/background</w:t>
            </w:r>
            <w:bookmarkEnd w:id="4"/>
          </w:p>
        </w:tc>
      </w:tr>
      <w:tr w:rsidR="00517D36" w:rsidRPr="004048B0" w14:paraId="3D98F8AE" w14:textId="77777777" w:rsidTr="00C17936">
        <w:trPr>
          <w:trHeight w:val="7443"/>
        </w:trPr>
        <w:tc>
          <w:tcPr>
            <w:tcW w:w="3168" w:type="dxa"/>
            <w:vMerge/>
          </w:tcPr>
          <w:p w14:paraId="56C9F6F3" w14:textId="77777777" w:rsidR="00517D36" w:rsidRPr="004048B0" w:rsidRDefault="00517D36" w:rsidP="00C4078C"/>
        </w:tc>
        <w:tc>
          <w:tcPr>
            <w:tcW w:w="6035" w:type="dxa"/>
          </w:tcPr>
          <w:p w14:paraId="1D139FCC" w14:textId="77777777" w:rsidR="00517D36" w:rsidRPr="004048B0" w:rsidRDefault="00517D36" w:rsidP="00C4078C">
            <w:pPr>
              <w:rPr>
                <w:b/>
                <w:bCs/>
                <w:color w:val="FFFFFF" w:themeColor="background1"/>
              </w:rPr>
            </w:pPr>
          </w:p>
          <w:p w14:paraId="07FFDAF7" w14:textId="77777777" w:rsidR="00E20EDF" w:rsidRPr="004048B0" w:rsidRDefault="00E20EDF" w:rsidP="00C4078C">
            <w:pPr>
              <w:rPr>
                <w:b/>
                <w:bCs/>
                <w:color w:val="FFFFFF" w:themeColor="background1"/>
              </w:rPr>
            </w:pPr>
          </w:p>
          <w:p w14:paraId="7487C476" w14:textId="764B36AB" w:rsidR="007B029B" w:rsidRDefault="00837E79" w:rsidP="007B029B">
            <w:pPr>
              <w:pStyle w:val="NormalBold"/>
              <w:jc w:val="center"/>
            </w:pPr>
            <w:r>
              <w:t xml:space="preserve">The Arkansas Film </w:t>
            </w:r>
            <w:r w:rsidR="00BA2CB1">
              <w:t>Association,</w:t>
            </w:r>
            <w:r w:rsidR="007B029B">
              <w:t xml:space="preserve"> a profit organization,</w:t>
            </w:r>
            <w:r w:rsidR="00D0432C">
              <w:t xml:space="preserve"> is requesting a </w:t>
            </w:r>
            <w:r w:rsidR="00E20EDF">
              <w:t>user-friendly</w:t>
            </w:r>
            <w:r w:rsidR="00D0432C">
              <w:t xml:space="preserve"> website that highlights films, actors, actresses, and tv shows based out of Arkansas. By having a digital footstep in this industry could give Arkansas a step ahead of other states. Instead of having to look all over the internet for Arkansas films, they will be in one central place. The Arkansas Movie Database </w:t>
            </w:r>
            <w:r w:rsidR="00E20EDF">
              <w:t xml:space="preserve">will commit </w:t>
            </w:r>
            <w:r>
              <w:t xml:space="preserve">The Arkansas Film </w:t>
            </w:r>
            <w:r w:rsidR="00BA2CB1">
              <w:t>Association a</w:t>
            </w:r>
            <w:r w:rsidR="00E20EDF">
              <w:t xml:space="preserve"> credible website to provide clients and customers opportunities to film in the state of Arkansas. Attracting new customers will make the state of Arkansas more capital, and potentially grow the state.</w:t>
            </w:r>
            <w:r w:rsidR="007B029B">
              <w:t xml:space="preserve"> The Arkansas movie database will showcase the beauty of </w:t>
            </w:r>
            <w:r w:rsidR="00BA2CB1">
              <w:t>Arkansas,</w:t>
            </w:r>
            <w:r w:rsidR="007B029B">
              <w:t xml:space="preserve"> actors, </w:t>
            </w:r>
            <w:r w:rsidR="00BA2CB1">
              <w:t>films,</w:t>
            </w:r>
            <w:r w:rsidR="007B029B">
              <w:t xml:space="preserve"> and locations. </w:t>
            </w:r>
          </w:p>
          <w:p w14:paraId="756B6A19" w14:textId="77777777" w:rsidR="007B029B" w:rsidRDefault="007B029B" w:rsidP="007B029B">
            <w:pPr>
              <w:pStyle w:val="NormalBold"/>
              <w:jc w:val="center"/>
            </w:pPr>
          </w:p>
          <w:p w14:paraId="18DBA6C1" w14:textId="5CC4A142" w:rsidR="007B029B" w:rsidRPr="004048B0" w:rsidRDefault="007B029B" w:rsidP="007B029B">
            <w:pPr>
              <w:pStyle w:val="NormalBold"/>
              <w:jc w:val="center"/>
            </w:pPr>
            <w:r>
              <w:t>Prosperous films shot in Arkansas</w:t>
            </w:r>
            <w:r w:rsidR="00F62705">
              <w:t xml:space="preserve"> include Heart of Dixie (1989), Sling Blade (1996), and Mud (2013). Your film can be next. </w:t>
            </w:r>
          </w:p>
        </w:tc>
      </w:tr>
    </w:tbl>
    <w:p w14:paraId="3088F863" w14:textId="77777777" w:rsidR="00114118" w:rsidRPr="004048B0" w:rsidRDefault="00114118"/>
    <w:p w14:paraId="11ADCB41"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535B358F" w14:textId="77777777" w:rsidR="00114118" w:rsidRPr="004048B0" w:rsidRDefault="00114118"/>
    <w:tbl>
      <w:tblPr>
        <w:tblW w:w="10800" w:type="dxa"/>
        <w:tblLayout w:type="fixed"/>
        <w:tblLook w:val="0600" w:firstRow="0" w:lastRow="0" w:firstColumn="0" w:lastColumn="0" w:noHBand="1" w:noVBand="1"/>
      </w:tblPr>
      <w:tblGrid>
        <w:gridCol w:w="875"/>
        <w:gridCol w:w="9925"/>
      </w:tblGrid>
      <w:tr w:rsidR="0015336E" w:rsidRPr="004048B0" w14:paraId="5C3F0300" w14:textId="77777777" w:rsidTr="004A43D5">
        <w:trPr>
          <w:trHeight w:val="152"/>
        </w:trPr>
        <w:tc>
          <w:tcPr>
            <w:tcW w:w="816" w:type="dxa"/>
            <w:vMerge w:val="restart"/>
          </w:tcPr>
          <w:p w14:paraId="6D228A96" w14:textId="77777777" w:rsidR="0015336E" w:rsidRPr="004048B0" w:rsidRDefault="0015336E" w:rsidP="005947BE">
            <w:pPr>
              <w:rPr>
                <w:noProof/>
              </w:rPr>
            </w:pPr>
          </w:p>
        </w:tc>
        <w:tc>
          <w:tcPr>
            <w:tcW w:w="9255" w:type="dxa"/>
          </w:tcPr>
          <w:p w14:paraId="612B7BF3" w14:textId="77777777" w:rsidR="0015336E" w:rsidRPr="004048B0" w:rsidRDefault="0015336E" w:rsidP="005947BE">
            <w:pPr>
              <w:rPr>
                <w:b/>
                <w:bCs/>
              </w:rPr>
            </w:pPr>
            <w:r w:rsidRPr="004048B0">
              <w:rPr>
                <w:noProof/>
                <w:lang w:eastAsia="en-AU"/>
              </w:rPr>
              <w:drawing>
                <wp:inline distT="0" distB="0" distL="0" distR="0" wp14:anchorId="5D9F77E1" wp14:editId="49C6D0D9">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5643D63F" w14:textId="77777777" w:rsidTr="004A43D5">
        <w:trPr>
          <w:trHeight w:val="509"/>
        </w:trPr>
        <w:tc>
          <w:tcPr>
            <w:tcW w:w="816" w:type="dxa"/>
            <w:vMerge/>
          </w:tcPr>
          <w:p w14:paraId="7862FC26" w14:textId="77777777" w:rsidR="0015336E" w:rsidRPr="004048B0" w:rsidRDefault="0015336E" w:rsidP="005947BE">
            <w:pPr>
              <w:rPr>
                <w:noProof/>
              </w:rPr>
            </w:pPr>
          </w:p>
        </w:tc>
        <w:tc>
          <w:tcPr>
            <w:tcW w:w="9255" w:type="dxa"/>
          </w:tcPr>
          <w:p w14:paraId="08704641" w14:textId="6D887B6F" w:rsidR="0015336E" w:rsidRPr="004048B0" w:rsidRDefault="006F6C68" w:rsidP="00FE44CB">
            <w:pPr>
              <w:pStyle w:val="Heading2"/>
            </w:pPr>
            <w:bookmarkStart w:id="5" w:name="_Toc58591456"/>
            <w:r>
              <w:t>Analysis</w:t>
            </w:r>
            <w:bookmarkEnd w:id="5"/>
          </w:p>
        </w:tc>
      </w:tr>
      <w:tr w:rsidR="0015336E" w:rsidRPr="004048B0" w14:paraId="1465EF2D" w14:textId="77777777" w:rsidTr="004A43D5">
        <w:trPr>
          <w:trHeight w:val="2012"/>
        </w:trPr>
        <w:tc>
          <w:tcPr>
            <w:tcW w:w="816" w:type="dxa"/>
            <w:vMerge/>
          </w:tcPr>
          <w:p w14:paraId="037F164B" w14:textId="77777777" w:rsidR="0015336E" w:rsidRPr="004048B0" w:rsidRDefault="0015336E" w:rsidP="005947BE">
            <w:pPr>
              <w:rPr>
                <w:noProof/>
              </w:rPr>
            </w:pPr>
          </w:p>
        </w:tc>
        <w:tc>
          <w:tcPr>
            <w:tcW w:w="9255" w:type="dxa"/>
          </w:tcPr>
          <w:p w14:paraId="3D86E1D6" w14:textId="73522A6F" w:rsidR="0015336E" w:rsidRPr="004048B0" w:rsidRDefault="00083A50" w:rsidP="0015336E">
            <w:pPr>
              <w:pStyle w:val="Heading3"/>
            </w:pPr>
            <w:bookmarkStart w:id="6" w:name="_Toc58591457"/>
            <w:r>
              <w:t>Challenges and Current state</w:t>
            </w:r>
            <w:bookmarkEnd w:id="6"/>
          </w:p>
          <w:p w14:paraId="7A92971F" w14:textId="63580E57" w:rsidR="0015336E" w:rsidRDefault="00837E79" w:rsidP="0015336E">
            <w:r>
              <w:t>The Arkansas Film Association</w:t>
            </w:r>
            <w:r w:rsidR="00083A50">
              <w:t xml:space="preserve"> currently does not have a central location for films of Arkansas. If people wanted to find that information, they would have to use Wikipedia. To find all films and actors of Arkansas, The Arkansas Movie Database will provide users, producers, and film work to see the talent and beauty the state of Arkansas has to offer. Also, centralizing a database will provide </w:t>
            </w:r>
            <w:r>
              <w:t>The Arkansas Film Association</w:t>
            </w:r>
            <w:r w:rsidR="00083A50">
              <w:t xml:space="preserve"> opportunities to </w:t>
            </w:r>
            <w:r w:rsidR="00D161E4">
              <w:t xml:space="preserve">financially grow, show credibility and be in control of the content of the association. </w:t>
            </w:r>
          </w:p>
          <w:p w14:paraId="3CFE58F3" w14:textId="77777777" w:rsidR="00645543" w:rsidRDefault="00645543" w:rsidP="00EA0EF8"/>
          <w:p w14:paraId="366F7EDF" w14:textId="5A4F32AA" w:rsidR="00F62705" w:rsidRPr="004048B0" w:rsidRDefault="00F62705" w:rsidP="00F62705">
            <w:pPr>
              <w:pStyle w:val="Heading3"/>
            </w:pPr>
            <w:bookmarkStart w:id="7" w:name="_Toc58591458"/>
            <w:r>
              <w:t>Future State</w:t>
            </w:r>
            <w:r w:rsidR="00D161E4">
              <w:t>/solution</w:t>
            </w:r>
            <w:bookmarkEnd w:id="7"/>
          </w:p>
          <w:p w14:paraId="6E58D6C4" w14:textId="442B111F" w:rsidR="00F62705" w:rsidRDefault="00D161E4" w:rsidP="00D161E4">
            <w:r>
              <w:t xml:space="preserve">By creating the Arkansas Movie Database, </w:t>
            </w:r>
            <w:r w:rsidR="00837E79">
              <w:t xml:space="preserve">The Arkansas Film Association </w:t>
            </w:r>
            <w:r>
              <w:t xml:space="preserve">will not only be able to showcase the films, actors, and scenery of Arkansas but also showcase a technological advancement. The database will give viewers a single yet credible source to view productions in the state.  </w:t>
            </w:r>
          </w:p>
          <w:p w14:paraId="1BCFFDDB" w14:textId="154A6ABE" w:rsidR="00D161E4" w:rsidRDefault="00D161E4" w:rsidP="00D161E4"/>
          <w:p w14:paraId="62EDA6A1" w14:textId="43F70429" w:rsidR="00D161E4" w:rsidRDefault="00D161E4" w:rsidP="00D161E4">
            <w:r>
              <w:t xml:space="preserve">The technology that will be used will be The Movie Database API, and GitHub. Depending on funding, the host location may change. As the site grows and gets more attention, </w:t>
            </w:r>
            <w:r w:rsidR="0025325D">
              <w:t xml:space="preserve">The Arkansas Film Associate may want to pay for domain services or possibly host the site on their current webpage. </w:t>
            </w:r>
          </w:p>
          <w:p w14:paraId="7111A033" w14:textId="4CEDBA70" w:rsidR="00F62705" w:rsidRDefault="00F62705" w:rsidP="00EA0EF8"/>
          <w:p w14:paraId="48A59C31" w14:textId="435A0F81" w:rsidR="00F62705" w:rsidRPr="004048B0" w:rsidRDefault="00F62705" w:rsidP="00F62705"/>
        </w:tc>
      </w:tr>
      <w:tr w:rsidR="0015336E" w:rsidRPr="004048B0" w14:paraId="333FFF40" w14:textId="77777777" w:rsidTr="004A43D5">
        <w:trPr>
          <w:trHeight w:val="1733"/>
        </w:trPr>
        <w:tc>
          <w:tcPr>
            <w:tcW w:w="816" w:type="dxa"/>
            <w:vMerge/>
          </w:tcPr>
          <w:p w14:paraId="25954FFD" w14:textId="77777777" w:rsidR="0015336E" w:rsidRPr="004048B0" w:rsidRDefault="0015336E" w:rsidP="005947BE">
            <w:pPr>
              <w:rPr>
                <w:noProof/>
              </w:rPr>
            </w:pPr>
          </w:p>
        </w:tc>
        <w:tc>
          <w:tcPr>
            <w:tcW w:w="9255" w:type="dxa"/>
          </w:tcPr>
          <w:p w14:paraId="6C2A710D" w14:textId="6796F935" w:rsidR="0015336E" w:rsidRPr="004048B0" w:rsidRDefault="0015336E" w:rsidP="00120EDB">
            <w:pPr>
              <w:rPr>
                <w:noProof/>
              </w:rPr>
            </w:pPr>
          </w:p>
        </w:tc>
      </w:tr>
      <w:tr w:rsidR="0015336E" w:rsidRPr="004048B0" w14:paraId="21936530" w14:textId="77777777" w:rsidTr="004A43D5">
        <w:trPr>
          <w:trHeight w:val="202"/>
        </w:trPr>
        <w:tc>
          <w:tcPr>
            <w:tcW w:w="816" w:type="dxa"/>
            <w:vMerge/>
          </w:tcPr>
          <w:p w14:paraId="39301A16" w14:textId="77777777" w:rsidR="0015336E" w:rsidRPr="004048B0" w:rsidRDefault="0015336E" w:rsidP="005947BE">
            <w:pPr>
              <w:rPr>
                <w:noProof/>
              </w:rPr>
            </w:pPr>
          </w:p>
        </w:tc>
        <w:tc>
          <w:tcPr>
            <w:tcW w:w="9255" w:type="dxa"/>
          </w:tcPr>
          <w:p w14:paraId="05657DAF" w14:textId="135D077D" w:rsidR="0015336E" w:rsidRPr="004048B0" w:rsidRDefault="0015336E" w:rsidP="004048B0">
            <w:pPr>
              <w:pStyle w:val="Caption"/>
            </w:pPr>
          </w:p>
        </w:tc>
      </w:tr>
    </w:tbl>
    <w:tbl>
      <w:tblPr>
        <w:tblpPr w:leftFromText="180" w:rightFromText="180" w:vertAnchor="text" w:horzAnchor="margin" w:tblpY="-343"/>
        <w:tblW w:w="10800" w:type="dxa"/>
        <w:tblLook w:val="0600" w:firstRow="0" w:lastRow="0" w:firstColumn="0" w:lastColumn="0" w:noHBand="1" w:noVBand="1"/>
      </w:tblPr>
      <w:tblGrid>
        <w:gridCol w:w="570"/>
        <w:gridCol w:w="222"/>
        <w:gridCol w:w="10008"/>
      </w:tblGrid>
      <w:tr w:rsidR="004A43D5" w:rsidRPr="004048B0" w14:paraId="26F6DCA4" w14:textId="77777777" w:rsidTr="004A43D5">
        <w:trPr>
          <w:trHeight w:val="432"/>
        </w:trPr>
        <w:tc>
          <w:tcPr>
            <w:tcW w:w="570" w:type="dxa"/>
          </w:tcPr>
          <w:p w14:paraId="560D42BA" w14:textId="77777777" w:rsidR="004A43D5" w:rsidRPr="004048B0" w:rsidRDefault="004A43D5" w:rsidP="004A43D5">
            <w:r w:rsidRPr="004048B0">
              <w:lastRenderedPageBreak/>
              <w:br w:type="page"/>
            </w:r>
          </w:p>
        </w:tc>
        <w:tc>
          <w:tcPr>
            <w:tcW w:w="222" w:type="dxa"/>
          </w:tcPr>
          <w:p w14:paraId="55C5C5B1" w14:textId="77777777" w:rsidR="004A43D5" w:rsidRPr="004048B0" w:rsidRDefault="004A43D5" w:rsidP="004A43D5">
            <w:pPr>
              <w:rPr>
                <w:noProof/>
              </w:rPr>
            </w:pPr>
          </w:p>
        </w:tc>
        <w:tc>
          <w:tcPr>
            <w:tcW w:w="10008" w:type="dxa"/>
          </w:tcPr>
          <w:p w14:paraId="1F3DF543" w14:textId="77777777" w:rsidR="004A43D5" w:rsidRPr="004048B0" w:rsidRDefault="004A43D5" w:rsidP="004A43D5">
            <w:r w:rsidRPr="004048B0">
              <w:rPr>
                <w:noProof/>
                <w:lang w:eastAsia="en-AU"/>
              </w:rPr>
              <w:drawing>
                <wp:inline distT="0" distB="0" distL="0" distR="0" wp14:anchorId="495AB3E7" wp14:editId="37B48534">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3D5" w:rsidRPr="004048B0" w14:paraId="4B87CB6D" w14:textId="77777777" w:rsidTr="004A43D5">
        <w:trPr>
          <w:trHeight w:val="1440"/>
        </w:trPr>
        <w:tc>
          <w:tcPr>
            <w:tcW w:w="570" w:type="dxa"/>
            <w:vMerge w:val="restart"/>
          </w:tcPr>
          <w:p w14:paraId="677B3620" w14:textId="77777777" w:rsidR="004A43D5" w:rsidRPr="004048B0" w:rsidRDefault="004A43D5" w:rsidP="004A43D5">
            <w:pPr>
              <w:pStyle w:val="Heading3"/>
            </w:pPr>
          </w:p>
          <w:p w14:paraId="7CD84C74" w14:textId="77777777" w:rsidR="004A43D5" w:rsidRPr="004048B0" w:rsidRDefault="004A43D5" w:rsidP="004A43D5">
            <w:pPr>
              <w:pStyle w:val="Bullets"/>
              <w:numPr>
                <w:ilvl w:val="0"/>
                <w:numId w:val="0"/>
              </w:numPr>
              <w:ind w:left="360"/>
            </w:pPr>
          </w:p>
          <w:p w14:paraId="10F9EE63" w14:textId="77777777" w:rsidR="004A43D5" w:rsidRPr="004048B0" w:rsidRDefault="004A43D5" w:rsidP="004A43D5">
            <w:pPr>
              <w:ind w:left="360"/>
            </w:pPr>
          </w:p>
          <w:p w14:paraId="5F3B0356" w14:textId="77777777" w:rsidR="004A43D5" w:rsidRPr="004048B0" w:rsidRDefault="004A43D5" w:rsidP="004A43D5">
            <w:pPr>
              <w:spacing w:before="120"/>
            </w:pPr>
          </w:p>
        </w:tc>
        <w:tc>
          <w:tcPr>
            <w:tcW w:w="222" w:type="dxa"/>
            <w:vMerge w:val="restart"/>
          </w:tcPr>
          <w:p w14:paraId="75FBDCFF" w14:textId="77777777" w:rsidR="004A43D5" w:rsidRPr="004048B0" w:rsidRDefault="004A43D5" w:rsidP="004A43D5">
            <w:pPr>
              <w:pStyle w:val="Heading2"/>
            </w:pPr>
          </w:p>
        </w:tc>
        <w:tc>
          <w:tcPr>
            <w:tcW w:w="10008" w:type="dxa"/>
          </w:tcPr>
          <w:p w14:paraId="5A5A0BE9" w14:textId="77777777" w:rsidR="004A43D5" w:rsidRPr="004048B0" w:rsidRDefault="004A43D5" w:rsidP="004A43D5">
            <w:pPr>
              <w:pStyle w:val="Heading2"/>
            </w:pPr>
            <w:bookmarkStart w:id="8" w:name="_Toc58591459"/>
            <w:r>
              <w:t>design &amp; Development</w:t>
            </w:r>
            <w:bookmarkEnd w:id="8"/>
          </w:p>
        </w:tc>
      </w:tr>
      <w:tr w:rsidR="004A43D5" w:rsidRPr="004048B0" w14:paraId="26C40759" w14:textId="77777777" w:rsidTr="004A43D5">
        <w:trPr>
          <w:trHeight w:val="11808"/>
        </w:trPr>
        <w:tc>
          <w:tcPr>
            <w:tcW w:w="570" w:type="dxa"/>
            <w:vMerge/>
          </w:tcPr>
          <w:p w14:paraId="3393F003" w14:textId="77777777" w:rsidR="004A43D5" w:rsidRPr="004048B0" w:rsidRDefault="004A43D5" w:rsidP="004A43D5">
            <w:pPr>
              <w:pStyle w:val="Heading3"/>
              <w:rPr>
                <w:lang w:eastAsia="en-AU"/>
              </w:rPr>
            </w:pPr>
          </w:p>
        </w:tc>
        <w:tc>
          <w:tcPr>
            <w:tcW w:w="222" w:type="dxa"/>
            <w:vMerge/>
          </w:tcPr>
          <w:p w14:paraId="4D6B6DA5" w14:textId="77777777" w:rsidR="004A43D5" w:rsidRPr="004048B0" w:rsidRDefault="004A43D5" w:rsidP="004A43D5">
            <w:pPr>
              <w:pStyle w:val="Heading2"/>
            </w:pPr>
          </w:p>
        </w:tc>
        <w:tc>
          <w:tcPr>
            <w:tcW w:w="10008" w:type="dxa"/>
          </w:tcPr>
          <w:p w14:paraId="2D5A2284" w14:textId="77777777" w:rsidR="004A43D5" w:rsidRPr="004048B0" w:rsidRDefault="004A43D5" w:rsidP="004A43D5">
            <w:pPr>
              <w:pStyle w:val="Heading3"/>
            </w:pPr>
            <w:bookmarkStart w:id="9" w:name="_Toc58591460"/>
            <w:r>
              <w:t>Design summary</w:t>
            </w:r>
            <w:bookmarkEnd w:id="9"/>
          </w:p>
          <w:p w14:paraId="75EAF80B" w14:textId="343613F7" w:rsidR="004A43D5" w:rsidRPr="004048B0" w:rsidRDefault="004A43D5" w:rsidP="004A43D5">
            <w:r>
              <w:t xml:space="preserve">The Arkansas Movie Database main page will provide the mission of what the Arkansas movie database is. There will be a navigation bar on the homepage of Films, TV shows, Actors, and Cities. Films will have an alphabetical list of films associated with the state of Arkansas. Once a film is selected by a user, another page will give specific details on the film. This will be the same for the TV show and Actors pages. The Cities pages will provide a map of Arkansas with highlighted cities and towns that films were shot in. The cities will be listed in alphabetical order. </w:t>
            </w:r>
            <w:r w:rsidR="00837E79">
              <w:t xml:space="preserve">The design is subject to change, depending on site viewability. </w:t>
            </w:r>
          </w:p>
          <w:p w14:paraId="523AB2E2" w14:textId="77777777" w:rsidR="004A43D5" w:rsidRPr="004048B0" w:rsidRDefault="004A43D5" w:rsidP="004A43D5"/>
          <w:p w14:paraId="0BF07BFB" w14:textId="3CF0C0A3" w:rsidR="004A43D5" w:rsidRPr="004048B0" w:rsidRDefault="004A43D5" w:rsidP="0025325D">
            <w:pPr>
              <w:pStyle w:val="Heading3"/>
            </w:pPr>
            <w:bookmarkStart w:id="10" w:name="_Toc58591461"/>
            <w:r w:rsidRPr="004A5A43">
              <w:rPr>
                <w:szCs w:val="36"/>
              </w:rPr>
              <w:t>Arkasnas movie database site map</w:t>
            </w:r>
            <w:r>
              <w:drawing>
                <wp:inline distT="0" distB="0" distL="0" distR="0" wp14:anchorId="2366DF07" wp14:editId="3C86DFCB">
                  <wp:extent cx="6324212" cy="2800806"/>
                  <wp:effectExtent l="0" t="0" r="635" b="0"/>
                  <wp:docPr id="26" name="Picture 2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371093" cy="2821568"/>
                          </a:xfrm>
                          <a:prstGeom prst="rect">
                            <a:avLst/>
                          </a:prstGeom>
                        </pic:spPr>
                      </pic:pic>
                    </a:graphicData>
                  </a:graphic>
                </wp:inline>
              </w:drawing>
            </w:r>
            <w:bookmarkEnd w:id="10"/>
            <w:r w:rsidRPr="004048B0">
              <w:t xml:space="preserve"> </w:t>
            </w:r>
          </w:p>
          <w:p w14:paraId="59D3E637" w14:textId="2E6109E4" w:rsidR="00837E79" w:rsidRDefault="00837E79" w:rsidP="00837E79">
            <w:pPr>
              <w:pStyle w:val="Heading3"/>
            </w:pPr>
            <w:bookmarkStart w:id="11" w:name="_Toc58591462"/>
            <w:r>
              <w:t>Design summary</w:t>
            </w:r>
            <w:r w:rsidR="00BA2CB1">
              <w:t xml:space="preserve"> </w:t>
            </w:r>
            <w:r>
              <w:t>cont.</w:t>
            </w:r>
            <w:bookmarkEnd w:id="11"/>
            <w:r>
              <w:t xml:space="preserve"> </w:t>
            </w:r>
          </w:p>
          <w:p w14:paraId="2CB11EC1" w14:textId="1C7E2513" w:rsidR="00837E79" w:rsidRPr="00837E79" w:rsidRDefault="00837E79" w:rsidP="00837E79">
            <w:r>
              <w:t xml:space="preserve">To </w:t>
            </w:r>
            <w:r w:rsidR="00BA2CB1">
              <w:t>create</w:t>
            </w:r>
            <w:r>
              <w:t xml:space="preserve"> The Arkansas Movie Database the IT </w:t>
            </w:r>
            <w:r w:rsidR="00BA2CB1">
              <w:t>infrastructure</w:t>
            </w:r>
            <w:r>
              <w:t xml:space="preserve"> that will be used is a Lenovo Yoga 730 Laptop. The software that will be used is </w:t>
            </w:r>
            <w:r w:rsidR="00BA2CB1">
              <w:t>Notepad</w:t>
            </w:r>
            <w:r>
              <w:t xml:space="preserve">++, GitHub, and The Movie Database. Internet access is required to do research and some code writing. All code will be stored in GitHub as a central location. </w:t>
            </w:r>
          </w:p>
          <w:p w14:paraId="6CC782F8" w14:textId="77777777" w:rsidR="0025325D" w:rsidRDefault="0025325D" w:rsidP="004A43D5">
            <w:pPr>
              <w:pStyle w:val="Heading3"/>
            </w:pPr>
          </w:p>
          <w:p w14:paraId="207745FF" w14:textId="77777777" w:rsidR="0025325D" w:rsidRDefault="0025325D" w:rsidP="004A43D5">
            <w:pPr>
              <w:pStyle w:val="Heading3"/>
            </w:pPr>
          </w:p>
          <w:p w14:paraId="140D2040" w14:textId="77777777" w:rsidR="0025325D" w:rsidRDefault="0025325D" w:rsidP="004A43D5">
            <w:pPr>
              <w:pStyle w:val="Heading3"/>
            </w:pPr>
          </w:p>
          <w:p w14:paraId="11A4424E" w14:textId="77777777" w:rsidR="0025325D" w:rsidRDefault="0025325D" w:rsidP="004A43D5">
            <w:pPr>
              <w:pStyle w:val="Heading3"/>
            </w:pPr>
          </w:p>
          <w:p w14:paraId="6DF02BCB" w14:textId="77777777" w:rsidR="0025325D" w:rsidRDefault="0025325D" w:rsidP="004A43D5">
            <w:pPr>
              <w:pStyle w:val="Heading3"/>
            </w:pPr>
          </w:p>
          <w:p w14:paraId="1FE81819" w14:textId="77777777" w:rsidR="0025325D" w:rsidRDefault="0025325D" w:rsidP="004A43D5">
            <w:pPr>
              <w:pStyle w:val="Heading3"/>
            </w:pPr>
          </w:p>
          <w:p w14:paraId="2FA7255F" w14:textId="77777777" w:rsidR="0025325D" w:rsidRDefault="0025325D" w:rsidP="004A43D5">
            <w:pPr>
              <w:pStyle w:val="Heading3"/>
            </w:pPr>
          </w:p>
          <w:p w14:paraId="1094355F" w14:textId="482C6BCF" w:rsidR="0025325D" w:rsidRDefault="0025325D" w:rsidP="004A43D5">
            <w:pPr>
              <w:pStyle w:val="Heading3"/>
            </w:pPr>
            <w:bookmarkStart w:id="12" w:name="_Toc58591463"/>
            <w:r w:rsidRPr="004048B0">
              <w:rPr>
                <w:lang w:eastAsia="en-AU"/>
              </w:rPr>
              <w:lastRenderedPageBreak/>
              <w:drawing>
                <wp:inline distT="0" distB="0" distL="0" distR="0" wp14:anchorId="4AF933F8" wp14:editId="554B9F3D">
                  <wp:extent cx="2286000" cy="222740"/>
                  <wp:effectExtent l="0" t="0" r="0" b="6350"/>
                  <wp:docPr id="195" name="Graphic 19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bookmarkEnd w:id="12"/>
          </w:p>
          <w:p w14:paraId="521AACD2" w14:textId="78688DA6" w:rsidR="004A43D5" w:rsidRDefault="0025325D" w:rsidP="004A43D5">
            <w:pPr>
              <w:pStyle w:val="Heading3"/>
            </w:pPr>
            <w:bookmarkStart w:id="13" w:name="_Toc58591464"/>
            <w:r>
              <w:t>Project Plan</w:t>
            </w:r>
            <w:bookmarkEnd w:id="13"/>
          </w:p>
          <w:p w14:paraId="666A77D1" w14:textId="455D67C9" w:rsidR="0025325D" w:rsidRPr="0025325D" w:rsidRDefault="0025325D" w:rsidP="0025325D">
            <w:r>
              <w:t xml:space="preserve">In this 35-week project we plan to provide </w:t>
            </w:r>
            <w:r w:rsidR="00837E79">
              <w:t xml:space="preserve">The Arkansas Film </w:t>
            </w:r>
            <w:r w:rsidR="00BA2CB1">
              <w:t>Association with</w:t>
            </w:r>
            <w:r>
              <w:t xml:space="preserve"> a working website that will feature films, actors, and the state of Arkansas as a whole. Creating this database website, the skills and programming languages that will be used are HTML and CSS. An alternative option would be JavaScript. A timetable to the full project is shown below. The current budget is $0 and if this changes the customer will let us know. </w:t>
            </w:r>
          </w:p>
          <w:p w14:paraId="23D1129E" w14:textId="0C4E437E" w:rsidR="004A43D5" w:rsidRPr="004A43D5" w:rsidRDefault="0025325D" w:rsidP="004A43D5">
            <w:r>
              <w:rPr>
                <w:noProof/>
              </w:rPr>
              <w:drawing>
                <wp:inline distT="0" distB="0" distL="0" distR="0" wp14:anchorId="57309717" wp14:editId="7E213966">
                  <wp:extent cx="4660265" cy="2621280"/>
                  <wp:effectExtent l="0" t="0" r="6985" b="7620"/>
                  <wp:docPr id="194" name="Picture 1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0265" cy="2621280"/>
                          </a:xfrm>
                          <a:prstGeom prst="rect">
                            <a:avLst/>
                          </a:prstGeom>
                        </pic:spPr>
                      </pic:pic>
                    </a:graphicData>
                  </a:graphic>
                </wp:inline>
              </w:drawing>
            </w:r>
          </w:p>
        </w:tc>
      </w:tr>
    </w:tbl>
    <w:p w14:paraId="2E9DA846" w14:textId="35540206" w:rsidR="007762BF" w:rsidRDefault="007762BF"/>
    <w:p w14:paraId="72DE6C3B" w14:textId="59EAFB48" w:rsidR="0025325D" w:rsidRDefault="0025325D"/>
    <w:p w14:paraId="26B6F012" w14:textId="5324A021" w:rsidR="0025325D" w:rsidRDefault="0025325D"/>
    <w:p w14:paraId="3F1FF7AB" w14:textId="486D2141" w:rsidR="0025325D" w:rsidRDefault="0025325D"/>
    <w:p w14:paraId="1DA1950E" w14:textId="5ADFF6C7" w:rsidR="0025325D" w:rsidRDefault="0025325D"/>
    <w:p w14:paraId="5D0B0F13" w14:textId="77777777" w:rsidR="0025325D" w:rsidRPr="004048B0" w:rsidRDefault="0025325D"/>
    <w:p w14:paraId="3C365AD0" w14:textId="77777777" w:rsidR="005F350F" w:rsidRPr="004048B0" w:rsidRDefault="005F350F"/>
    <w:p w14:paraId="6006832D" w14:textId="77777777" w:rsidR="007762BF" w:rsidRPr="004048B0" w:rsidRDefault="007762BF"/>
    <w:p w14:paraId="4F759DFB" w14:textId="77777777" w:rsidR="005F350F" w:rsidRPr="004048B0" w:rsidRDefault="005F350F"/>
    <w:tbl>
      <w:tblPr>
        <w:tblW w:w="0" w:type="auto"/>
        <w:tblLook w:val="0600" w:firstRow="0" w:lastRow="0" w:firstColumn="0" w:lastColumn="0" w:noHBand="1" w:noVBand="1"/>
      </w:tblPr>
      <w:tblGrid>
        <w:gridCol w:w="810"/>
        <w:gridCol w:w="8100"/>
      </w:tblGrid>
      <w:tr w:rsidR="004A4C49" w:rsidRPr="004048B0" w14:paraId="3077432E" w14:textId="77777777" w:rsidTr="004A43D5">
        <w:trPr>
          <w:trHeight w:val="432"/>
        </w:trPr>
        <w:tc>
          <w:tcPr>
            <w:tcW w:w="810" w:type="dxa"/>
            <w:vMerge w:val="restart"/>
            <w:vAlign w:val="center"/>
          </w:tcPr>
          <w:p w14:paraId="6E3A8E1B" w14:textId="2F2E8E95" w:rsidR="004A4C49" w:rsidRPr="004048B0" w:rsidRDefault="004A4C49" w:rsidP="004D4384">
            <w:pPr>
              <w:pStyle w:val="Quote"/>
            </w:pPr>
            <w:r w:rsidRPr="004048B0">
              <w:lastRenderedPageBreak/>
              <w:br w:type="page"/>
            </w:r>
          </w:p>
        </w:tc>
        <w:tc>
          <w:tcPr>
            <w:tcW w:w="8100" w:type="dxa"/>
          </w:tcPr>
          <w:p w14:paraId="576A9F8A" w14:textId="77777777" w:rsidR="004A4C49" w:rsidRPr="004048B0" w:rsidRDefault="004A4C49" w:rsidP="00C4078C">
            <w:r w:rsidRPr="004048B0">
              <w:rPr>
                <w:noProof/>
                <w:lang w:eastAsia="en-AU"/>
              </w:rPr>
              <w:drawing>
                <wp:inline distT="0" distB="0" distL="0" distR="0" wp14:anchorId="1605BFB9" wp14:editId="7598CA6F">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1B4EA561" w14:textId="77777777" w:rsidTr="004A43D5">
        <w:trPr>
          <w:trHeight w:val="1440"/>
        </w:trPr>
        <w:tc>
          <w:tcPr>
            <w:tcW w:w="810" w:type="dxa"/>
            <w:vMerge/>
          </w:tcPr>
          <w:p w14:paraId="6A591194" w14:textId="77777777" w:rsidR="004A4C49" w:rsidRPr="004048B0" w:rsidRDefault="004A4C49" w:rsidP="004D4384">
            <w:pPr>
              <w:pStyle w:val="Quote"/>
            </w:pPr>
          </w:p>
        </w:tc>
        <w:tc>
          <w:tcPr>
            <w:tcW w:w="8100" w:type="dxa"/>
          </w:tcPr>
          <w:p w14:paraId="599ADB46" w14:textId="77777777" w:rsidR="004A4C49" w:rsidRPr="00363E15" w:rsidRDefault="00217C26" w:rsidP="004A43D5">
            <w:pPr>
              <w:pStyle w:val="Heading2"/>
              <w:ind w:right="-1737"/>
              <w:rPr>
                <w:sz w:val="56"/>
                <w:szCs w:val="56"/>
              </w:rPr>
            </w:pPr>
            <w:bookmarkStart w:id="14" w:name="_Toc58591465"/>
            <w:r w:rsidRPr="00363E15">
              <w:rPr>
                <w:sz w:val="56"/>
                <w:szCs w:val="56"/>
              </w:rPr>
              <w:t>Professional Responsiblities</w:t>
            </w:r>
            <w:bookmarkEnd w:id="14"/>
          </w:p>
          <w:p w14:paraId="76043ABF" w14:textId="7287AA3D" w:rsidR="00363E15" w:rsidRPr="00363E15" w:rsidRDefault="00363E15" w:rsidP="00363E15"/>
        </w:tc>
      </w:tr>
      <w:tr w:rsidR="004A4C49" w:rsidRPr="004048B0" w14:paraId="18378C02" w14:textId="77777777" w:rsidTr="004A43D5">
        <w:trPr>
          <w:trHeight w:val="11583"/>
        </w:trPr>
        <w:tc>
          <w:tcPr>
            <w:tcW w:w="810" w:type="dxa"/>
            <w:vMerge/>
          </w:tcPr>
          <w:p w14:paraId="332B349C" w14:textId="77777777" w:rsidR="004A4C49" w:rsidRPr="004048B0" w:rsidRDefault="004A4C49" w:rsidP="004D4384">
            <w:pPr>
              <w:pStyle w:val="Quote"/>
            </w:pPr>
          </w:p>
        </w:tc>
        <w:tc>
          <w:tcPr>
            <w:tcW w:w="8100" w:type="dxa"/>
          </w:tcPr>
          <w:p w14:paraId="412DDEA6" w14:textId="7491ABDF" w:rsidR="00C4078C" w:rsidRPr="004048B0" w:rsidRDefault="00C4078C" w:rsidP="00C4078C">
            <w:pPr>
              <w:pStyle w:val="Heading3"/>
            </w:pPr>
            <w:bookmarkStart w:id="15" w:name="_Toc58591466"/>
            <w:r>
              <w:t>Ethics</w:t>
            </w:r>
            <w:bookmarkEnd w:id="15"/>
          </w:p>
          <w:p w14:paraId="072B03A5" w14:textId="1F4B3CFA" w:rsidR="004A4C49" w:rsidRPr="00C4078C" w:rsidRDefault="00C4078C" w:rsidP="00C4078C">
            <w:r>
              <w:t xml:space="preserve">Since </w:t>
            </w:r>
            <w:r w:rsidR="00BA2CB1">
              <w:rPr>
                <w:i/>
                <w:iCs/>
              </w:rPr>
              <w:t>the</w:t>
            </w:r>
            <w:r>
              <w:rPr>
                <w:i/>
                <w:iCs/>
              </w:rPr>
              <w:t xml:space="preserve"> Movie Database </w:t>
            </w:r>
            <w:r>
              <w:t xml:space="preserve">API will be used with the Arkansas Movie database The Movie Database’s logo will be on the website for copy right purposes. </w:t>
            </w:r>
          </w:p>
        </w:tc>
      </w:tr>
    </w:tbl>
    <w:p w14:paraId="2602D973" w14:textId="77777777" w:rsidR="007762BF" w:rsidRPr="004048B0" w:rsidRDefault="007762BF"/>
    <w:p w14:paraId="44D62234" w14:textId="77777777" w:rsidR="005F350F" w:rsidRPr="004048B0" w:rsidRDefault="005F350F"/>
    <w:tbl>
      <w:tblPr>
        <w:tblW w:w="0" w:type="auto"/>
        <w:tblLook w:val="0600" w:firstRow="0" w:lastRow="0" w:firstColumn="0" w:lastColumn="0" w:noHBand="1" w:noVBand="1"/>
      </w:tblPr>
      <w:tblGrid>
        <w:gridCol w:w="10800"/>
      </w:tblGrid>
      <w:tr w:rsidR="004A4C49" w:rsidRPr="004048B0" w14:paraId="009A7BDF" w14:textId="77777777" w:rsidTr="00F32B21">
        <w:trPr>
          <w:trHeight w:val="432"/>
        </w:trPr>
        <w:tc>
          <w:tcPr>
            <w:tcW w:w="10800" w:type="dxa"/>
          </w:tcPr>
          <w:p w14:paraId="65EAED32" w14:textId="77777777" w:rsidR="004A4C49" w:rsidRPr="004048B0" w:rsidRDefault="004A4C49" w:rsidP="00C4078C">
            <w:pPr>
              <w:rPr>
                <w:noProof/>
              </w:rPr>
            </w:pPr>
            <w:r w:rsidRPr="004048B0">
              <w:rPr>
                <w:noProof/>
                <w:lang w:eastAsia="en-AU"/>
              </w:rPr>
              <w:lastRenderedPageBreak/>
              <w:drawing>
                <wp:inline distT="0" distB="0" distL="0" distR="0" wp14:anchorId="019B074E" wp14:editId="3373DBEE">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1F25FDCF" w14:textId="77777777" w:rsidTr="00FE44CB">
        <w:trPr>
          <w:trHeight w:val="1440"/>
        </w:trPr>
        <w:tc>
          <w:tcPr>
            <w:tcW w:w="10800" w:type="dxa"/>
          </w:tcPr>
          <w:p w14:paraId="418ED248" w14:textId="277FAFAA" w:rsidR="004A4C49" w:rsidRPr="004048B0" w:rsidRDefault="00363E15" w:rsidP="004048B0">
            <w:pPr>
              <w:pStyle w:val="Heading2"/>
            </w:pPr>
            <w:bookmarkStart w:id="16" w:name="_Toc58591467"/>
            <w:r>
              <w:t>Support &amp; Integration</w:t>
            </w:r>
            <w:bookmarkEnd w:id="16"/>
          </w:p>
        </w:tc>
      </w:tr>
      <w:tr w:rsidR="004A4C49" w:rsidRPr="004048B0" w14:paraId="51027DA3" w14:textId="77777777" w:rsidTr="00F32B21">
        <w:trPr>
          <w:trHeight w:val="1764"/>
        </w:trPr>
        <w:tc>
          <w:tcPr>
            <w:tcW w:w="10800" w:type="dxa"/>
          </w:tcPr>
          <w:p w14:paraId="3D53C03B" w14:textId="7E0643B9" w:rsidR="00354BCE" w:rsidRPr="004048B0" w:rsidRDefault="00354BCE" w:rsidP="00C4078C">
            <w:pPr>
              <w:spacing w:before="240"/>
            </w:pPr>
          </w:p>
        </w:tc>
      </w:tr>
      <w:tr w:rsidR="0072626F" w:rsidRPr="004048B0" w14:paraId="32FC6ACC" w14:textId="77777777" w:rsidTr="008F1ABD">
        <w:trPr>
          <w:trHeight w:val="288"/>
        </w:trPr>
        <w:tc>
          <w:tcPr>
            <w:tcW w:w="10800" w:type="dxa"/>
          </w:tcPr>
          <w:p w14:paraId="679AA6C3" w14:textId="77777777" w:rsidR="0072626F" w:rsidRPr="004048B0" w:rsidRDefault="0072626F" w:rsidP="004A4C49"/>
        </w:tc>
      </w:tr>
      <w:tr w:rsidR="001E17E9" w:rsidRPr="004048B0" w14:paraId="250A6AB8" w14:textId="77777777" w:rsidTr="00F32B21">
        <w:trPr>
          <w:trHeight w:val="2151"/>
        </w:trPr>
        <w:tc>
          <w:tcPr>
            <w:tcW w:w="10800" w:type="dxa"/>
          </w:tcPr>
          <w:p w14:paraId="0A84D5CA" w14:textId="77777777" w:rsidR="001E17E9" w:rsidRPr="004048B0" w:rsidRDefault="001E17E9" w:rsidP="004A4C49">
            <w:pPr>
              <w:rPr>
                <w:color w:val="000000" w:themeColor="text1"/>
              </w:rPr>
            </w:pPr>
          </w:p>
        </w:tc>
      </w:tr>
      <w:tr w:rsidR="001E17E9" w:rsidRPr="004048B0" w14:paraId="52539802" w14:textId="77777777" w:rsidTr="008F1ABD">
        <w:trPr>
          <w:trHeight w:val="288"/>
        </w:trPr>
        <w:tc>
          <w:tcPr>
            <w:tcW w:w="10800" w:type="dxa"/>
          </w:tcPr>
          <w:p w14:paraId="1BACE17F" w14:textId="77777777" w:rsidR="001E17E9" w:rsidRPr="004048B0" w:rsidRDefault="001E17E9" w:rsidP="004A4C49"/>
        </w:tc>
      </w:tr>
      <w:tr w:rsidR="00B13CF5" w:rsidRPr="004048B0" w14:paraId="24CC7955" w14:textId="77777777" w:rsidTr="00F32B21">
        <w:trPr>
          <w:trHeight w:val="1656"/>
        </w:trPr>
        <w:tc>
          <w:tcPr>
            <w:tcW w:w="10800" w:type="dxa"/>
          </w:tcPr>
          <w:p w14:paraId="6BFB5A84" w14:textId="6BE5F836" w:rsidR="00B13CF5" w:rsidRPr="004048B0" w:rsidRDefault="00B13CF5" w:rsidP="00363E15">
            <w:pPr>
              <w:pStyle w:val="TableHeader"/>
              <w:jc w:val="left"/>
            </w:pPr>
          </w:p>
        </w:tc>
      </w:tr>
    </w:tbl>
    <w:p w14:paraId="535783A0" w14:textId="6882D476" w:rsidR="00B4432F" w:rsidRDefault="00B4432F" w:rsidP="008920BB"/>
    <w:p w14:paraId="7E1DAC8C" w14:textId="5191692E" w:rsidR="00363E15" w:rsidRDefault="00363E15" w:rsidP="008920BB"/>
    <w:p w14:paraId="527CF72E" w14:textId="7070178A" w:rsidR="00363E15" w:rsidRDefault="00363E15" w:rsidP="008920BB"/>
    <w:p w14:paraId="174406F1" w14:textId="306AFDAF" w:rsidR="00363E15" w:rsidRDefault="00363E15" w:rsidP="008920BB"/>
    <w:p w14:paraId="1392EC4F" w14:textId="06803BFD" w:rsidR="00363E15" w:rsidRDefault="00363E15" w:rsidP="008920BB"/>
    <w:p w14:paraId="008A0F9D" w14:textId="4B859E13" w:rsidR="00363E15" w:rsidRDefault="00363E15" w:rsidP="008920BB"/>
    <w:p w14:paraId="600E26E7" w14:textId="230B7229" w:rsidR="00363E15" w:rsidRDefault="00363E15" w:rsidP="008920BB"/>
    <w:p w14:paraId="092744D9" w14:textId="4288E3EA" w:rsidR="00645543" w:rsidRDefault="00645543" w:rsidP="008920BB"/>
    <w:p w14:paraId="189C72DC" w14:textId="44EF1626" w:rsidR="00645543" w:rsidRDefault="00645543" w:rsidP="008920BB"/>
    <w:p w14:paraId="23317A6F" w14:textId="77777777" w:rsidR="00645543" w:rsidRDefault="00645543" w:rsidP="008920BB"/>
    <w:p w14:paraId="40A0399A" w14:textId="51610A57" w:rsidR="00363E15" w:rsidRDefault="00363E15" w:rsidP="008920BB"/>
    <w:p w14:paraId="12D68872" w14:textId="5339086F" w:rsidR="00C4078C" w:rsidRDefault="00C4078C" w:rsidP="008920BB"/>
    <w:p w14:paraId="4E055AA6" w14:textId="77777777" w:rsidR="00BA2CB1" w:rsidRDefault="00BA2CB1" w:rsidP="008920BB"/>
    <w:p w14:paraId="7189C586" w14:textId="4D6BABCD" w:rsidR="00C4078C" w:rsidRDefault="00C4078C" w:rsidP="008920BB"/>
    <w:p w14:paraId="36AAB6B5" w14:textId="77777777" w:rsidR="00C4078C" w:rsidRDefault="00C4078C" w:rsidP="008920BB"/>
    <w:p w14:paraId="5BE5E394" w14:textId="1D5881AE" w:rsidR="00363E15" w:rsidRDefault="00363E15" w:rsidP="008920BB"/>
    <w:p w14:paraId="6773ACAD" w14:textId="5BB45917" w:rsidR="00363E15" w:rsidRDefault="00363E15" w:rsidP="008920BB"/>
    <w:p w14:paraId="30CAA4F1" w14:textId="6926865E" w:rsidR="00363E15" w:rsidRDefault="00363E15" w:rsidP="008920BB"/>
    <w:p w14:paraId="05FDB5AB" w14:textId="712F1BB6" w:rsidR="00363E15" w:rsidRDefault="00363E15" w:rsidP="008920BB"/>
    <w:p w14:paraId="374716F8" w14:textId="77777777" w:rsidR="00363E15" w:rsidRDefault="00363E15" w:rsidP="008920BB"/>
    <w:p w14:paraId="3125AEF0" w14:textId="0DB4EA7B" w:rsidR="00363E15" w:rsidRDefault="00363E15" w:rsidP="008920BB"/>
    <w:p w14:paraId="17512D30" w14:textId="203F4F13" w:rsidR="00363E15" w:rsidRDefault="00363E15" w:rsidP="00363E15">
      <w:pPr>
        <w:pStyle w:val="Heading1"/>
        <w:rPr>
          <w:color w:val="auto"/>
        </w:rPr>
      </w:pPr>
      <w:bookmarkStart w:id="17" w:name="_Toc58591468"/>
      <w:r w:rsidRPr="004048B0">
        <w:rPr>
          <w:noProof/>
          <w:lang w:eastAsia="en-AU"/>
        </w:rPr>
        <w:lastRenderedPageBreak/>
        <w:drawing>
          <wp:inline distT="0" distB="0" distL="0" distR="0" wp14:anchorId="37C94E11" wp14:editId="40C4A490">
            <wp:extent cx="2286000" cy="222740"/>
            <wp:effectExtent l="0" t="0" r="0" b="6350"/>
            <wp:docPr id="24" name="Graphic 2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bookmarkEnd w:id="17"/>
    </w:p>
    <w:p w14:paraId="70943A7C" w14:textId="3C32CADE" w:rsidR="00363E15" w:rsidRDefault="00363E15" w:rsidP="00363E15">
      <w:pPr>
        <w:pStyle w:val="Heading1"/>
        <w:rPr>
          <w:color w:val="auto"/>
        </w:rPr>
      </w:pPr>
      <w:bookmarkStart w:id="18" w:name="_Toc58591469"/>
      <w:r w:rsidRPr="00363E15">
        <w:rPr>
          <w:color w:val="auto"/>
        </w:rPr>
        <w:t>Summary</w:t>
      </w:r>
      <w:r>
        <w:rPr>
          <w:color w:val="auto"/>
        </w:rPr>
        <w:t>/Lessons Learned</w:t>
      </w:r>
      <w:bookmarkEnd w:id="18"/>
    </w:p>
    <w:p w14:paraId="039D78A0" w14:textId="4B293AA9" w:rsidR="00645543" w:rsidRDefault="00645543" w:rsidP="00645543"/>
    <w:p w14:paraId="07BC4981" w14:textId="5D5C80C0" w:rsidR="00645543" w:rsidRDefault="00645543" w:rsidP="00645543"/>
    <w:p w14:paraId="40C42A01" w14:textId="1EDE1B0E" w:rsidR="00645543" w:rsidRDefault="00645543" w:rsidP="00645543"/>
    <w:p w14:paraId="49C0B290" w14:textId="008F2D49" w:rsidR="00D0432C" w:rsidRDefault="00D0432C" w:rsidP="00645543"/>
    <w:p w14:paraId="0FC8FD60" w14:textId="2CACF3AA" w:rsidR="00D0432C" w:rsidRDefault="00D0432C" w:rsidP="00645543"/>
    <w:p w14:paraId="020C910C" w14:textId="372531BE" w:rsidR="00D0432C" w:rsidRDefault="00D0432C" w:rsidP="00645543"/>
    <w:p w14:paraId="28F226F2" w14:textId="6CCCEDB3" w:rsidR="00D0432C" w:rsidRDefault="00D0432C" w:rsidP="00645543"/>
    <w:p w14:paraId="0CC7D96D" w14:textId="69ECE590" w:rsidR="00D0432C" w:rsidRDefault="00D0432C" w:rsidP="00645543"/>
    <w:p w14:paraId="402FC3A4" w14:textId="03714DDD" w:rsidR="00D0432C" w:rsidRDefault="00D0432C" w:rsidP="00645543"/>
    <w:p w14:paraId="2CC4BE40" w14:textId="12C3621D" w:rsidR="00D0432C" w:rsidRDefault="00D0432C" w:rsidP="00645543"/>
    <w:p w14:paraId="6C97A33C" w14:textId="105E378D" w:rsidR="00D0432C" w:rsidRDefault="00D0432C" w:rsidP="00645543"/>
    <w:p w14:paraId="0985CE5A" w14:textId="6D4A1A06" w:rsidR="00D0432C" w:rsidRDefault="00D0432C" w:rsidP="00645543"/>
    <w:p w14:paraId="4ED55562" w14:textId="69397E85" w:rsidR="00D0432C" w:rsidRDefault="00D0432C" w:rsidP="00645543"/>
    <w:p w14:paraId="5DB7A010" w14:textId="6884674B" w:rsidR="00D0432C" w:rsidRDefault="00D0432C" w:rsidP="00645543"/>
    <w:p w14:paraId="3A7B8E26" w14:textId="310922D8" w:rsidR="00D0432C" w:rsidRDefault="00D0432C" w:rsidP="00645543"/>
    <w:p w14:paraId="468A868B" w14:textId="4B5866AD" w:rsidR="00D0432C" w:rsidRDefault="00D0432C" w:rsidP="00645543"/>
    <w:p w14:paraId="1967CF12" w14:textId="3E7F9F4F" w:rsidR="00D0432C" w:rsidRDefault="00D0432C" w:rsidP="00645543"/>
    <w:p w14:paraId="410F7543" w14:textId="091263D5" w:rsidR="00D0432C" w:rsidRDefault="00D0432C" w:rsidP="00645543"/>
    <w:p w14:paraId="218CA9B6" w14:textId="2C5781F6" w:rsidR="00D0432C" w:rsidRDefault="00D0432C" w:rsidP="00645543"/>
    <w:p w14:paraId="342181DA" w14:textId="047F469D" w:rsidR="00D0432C" w:rsidRDefault="00D0432C" w:rsidP="00645543"/>
    <w:p w14:paraId="21C4B447" w14:textId="1244C6F6" w:rsidR="00D0432C" w:rsidRDefault="00D0432C" w:rsidP="00645543"/>
    <w:p w14:paraId="73918390" w14:textId="30710DFF" w:rsidR="00D0432C" w:rsidRDefault="00D0432C" w:rsidP="00645543"/>
    <w:p w14:paraId="7C32ABA7" w14:textId="3EF01277" w:rsidR="00D0432C" w:rsidRDefault="00D0432C" w:rsidP="00645543"/>
    <w:p w14:paraId="1B012F2E" w14:textId="177BCA49" w:rsidR="00D0432C" w:rsidRDefault="00D0432C" w:rsidP="00645543"/>
    <w:p w14:paraId="030C0C71" w14:textId="00460E31" w:rsidR="00D0432C" w:rsidRDefault="00D0432C" w:rsidP="00645543"/>
    <w:p w14:paraId="1A9B17B1" w14:textId="4AE89A04" w:rsidR="00D0432C" w:rsidRDefault="00D0432C" w:rsidP="00645543"/>
    <w:p w14:paraId="5869684A" w14:textId="5ED2BABE" w:rsidR="00D0432C" w:rsidRDefault="00D0432C" w:rsidP="00645543"/>
    <w:p w14:paraId="5552FF63" w14:textId="6C1C562C" w:rsidR="00D0432C" w:rsidRDefault="00D0432C" w:rsidP="00645543"/>
    <w:p w14:paraId="1622D4B1" w14:textId="514643C5" w:rsidR="00D0432C" w:rsidRDefault="00D0432C" w:rsidP="00645543"/>
    <w:p w14:paraId="0FA2C29F" w14:textId="7211105F" w:rsidR="00D0432C" w:rsidRDefault="00D0432C" w:rsidP="00645543"/>
    <w:p w14:paraId="13ADF8B6" w14:textId="142B1CAF" w:rsidR="00D0432C" w:rsidRDefault="00D0432C" w:rsidP="00645543"/>
    <w:p w14:paraId="54F832C0" w14:textId="50BFCD09" w:rsidR="00D0432C" w:rsidRDefault="00D0432C" w:rsidP="00645543"/>
    <w:p w14:paraId="6929B193" w14:textId="7F8E5666" w:rsidR="00D0432C" w:rsidRDefault="00D0432C" w:rsidP="00645543"/>
    <w:p w14:paraId="12958CE1" w14:textId="0E4A571A" w:rsidR="00D0432C" w:rsidRDefault="00D0432C" w:rsidP="00645543"/>
    <w:p w14:paraId="54FC3F3C" w14:textId="6C12C2E0" w:rsidR="00D0432C" w:rsidRDefault="00D0432C" w:rsidP="00645543"/>
    <w:p w14:paraId="26CB02AA" w14:textId="5531EDD4" w:rsidR="00D0432C" w:rsidRDefault="00D0432C" w:rsidP="00645543"/>
    <w:p w14:paraId="777DAF16" w14:textId="2BB2CD5D" w:rsidR="00D0432C" w:rsidRDefault="00D0432C" w:rsidP="00645543"/>
    <w:p w14:paraId="057D31B2" w14:textId="2EE82307" w:rsidR="00D0432C" w:rsidRDefault="00D0432C" w:rsidP="00645543"/>
    <w:p w14:paraId="1A948136" w14:textId="5BC54E50" w:rsidR="00D0432C" w:rsidRDefault="00D0432C" w:rsidP="00645543"/>
    <w:p w14:paraId="3B5A2EC6" w14:textId="0DC1485C" w:rsidR="00BA2CB1" w:rsidRDefault="00BA2CB1" w:rsidP="00645543"/>
    <w:p w14:paraId="4B01B083" w14:textId="1ADD692F" w:rsidR="00BA2CB1" w:rsidRDefault="00BA2CB1" w:rsidP="00645543"/>
    <w:p w14:paraId="3B18F083" w14:textId="46CFB385" w:rsidR="00BA2CB1" w:rsidRDefault="00BA2CB1" w:rsidP="00645543"/>
    <w:p w14:paraId="2926DEAB" w14:textId="77777777" w:rsidR="00BA2CB1" w:rsidRDefault="00BA2CB1" w:rsidP="00645543"/>
    <w:p w14:paraId="10CB1DDF" w14:textId="5B45B62C" w:rsidR="00D0432C" w:rsidRDefault="00D0432C" w:rsidP="00645543"/>
    <w:p w14:paraId="1C6A9EBD" w14:textId="41586997" w:rsidR="00D0432C" w:rsidRDefault="00D0432C" w:rsidP="00645543"/>
    <w:p w14:paraId="77D790C8" w14:textId="23DA3B13" w:rsidR="00D0432C" w:rsidRDefault="00D0432C" w:rsidP="00645543"/>
    <w:p w14:paraId="7F1D4C7A" w14:textId="50B15B9B" w:rsidR="00D0432C" w:rsidRDefault="00D0432C" w:rsidP="00645543">
      <w:r w:rsidRPr="004048B0">
        <w:rPr>
          <w:noProof/>
          <w:lang w:eastAsia="en-AU"/>
        </w:rPr>
        <w:lastRenderedPageBreak/>
        <w:drawing>
          <wp:inline distT="0" distB="0" distL="0" distR="0" wp14:anchorId="6892B8E8" wp14:editId="5FCC8D6C">
            <wp:extent cx="2286000" cy="222740"/>
            <wp:effectExtent l="0" t="0" r="0" b="6350"/>
            <wp:docPr id="192" name="Graphic 19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26684B77" w14:textId="67AB4B13" w:rsidR="00D0432C" w:rsidRDefault="00D0432C" w:rsidP="00D0432C">
      <w:pPr>
        <w:pStyle w:val="Heading1"/>
        <w:rPr>
          <w:color w:val="auto"/>
        </w:rPr>
      </w:pPr>
      <w:bookmarkStart w:id="19" w:name="_Toc58591470"/>
      <w:r>
        <w:rPr>
          <w:color w:val="auto"/>
        </w:rPr>
        <w:t>References/sources</w:t>
      </w:r>
      <w:bookmarkEnd w:id="19"/>
    </w:p>
    <w:p w14:paraId="3F14314F" w14:textId="4E30126C" w:rsidR="00D0432C" w:rsidRDefault="00D0432C" w:rsidP="00645543"/>
    <w:p w14:paraId="253F9CD1" w14:textId="10E9157A" w:rsidR="00C4078C" w:rsidRDefault="00C4078C" w:rsidP="00C4078C">
      <w:pPr>
        <w:pStyle w:val="ListParagraph"/>
        <w:numPr>
          <w:ilvl w:val="0"/>
          <w:numId w:val="8"/>
        </w:numPr>
      </w:pPr>
      <w:r>
        <w:t xml:space="preserve">Arkansas INC - </w:t>
      </w:r>
      <w:hyperlink r:id="rId22" w:history="1">
        <w:r w:rsidRPr="009E12C0">
          <w:rPr>
            <w:rStyle w:val="Hyperlink"/>
          </w:rPr>
          <w:t>https://www.arkansasedc.com/film</w:t>
        </w:r>
      </w:hyperlink>
    </w:p>
    <w:p w14:paraId="5AD88074" w14:textId="2144C21E" w:rsidR="00C4078C" w:rsidRDefault="00C4078C" w:rsidP="00C4078C">
      <w:pPr>
        <w:pStyle w:val="ListParagraph"/>
        <w:numPr>
          <w:ilvl w:val="0"/>
          <w:numId w:val="8"/>
        </w:numPr>
      </w:pPr>
      <w:r>
        <w:t xml:space="preserve">arfilm - </w:t>
      </w:r>
      <w:hyperlink r:id="rId23" w:history="1">
        <w:r w:rsidRPr="009E12C0">
          <w:rPr>
            <w:rStyle w:val="Hyperlink"/>
          </w:rPr>
          <w:t>http://www.arkansasproduction.com</w:t>
        </w:r>
      </w:hyperlink>
    </w:p>
    <w:p w14:paraId="683EFE54" w14:textId="0500EED4" w:rsidR="00C4078C" w:rsidRDefault="00C4078C" w:rsidP="00C4078C">
      <w:pPr>
        <w:pStyle w:val="ListParagraph"/>
        <w:numPr>
          <w:ilvl w:val="0"/>
          <w:numId w:val="8"/>
        </w:numPr>
      </w:pPr>
      <w:r>
        <w:t xml:space="preserve">The Movie Database - </w:t>
      </w:r>
      <w:hyperlink r:id="rId24" w:history="1">
        <w:r w:rsidRPr="009E12C0">
          <w:rPr>
            <w:rStyle w:val="Hyperlink"/>
          </w:rPr>
          <w:t>https://www.themoviedb.org</w:t>
        </w:r>
      </w:hyperlink>
    </w:p>
    <w:p w14:paraId="50B92000" w14:textId="77777777" w:rsidR="00C4078C" w:rsidRPr="00645543" w:rsidRDefault="00C4078C" w:rsidP="00C4078C">
      <w:pPr>
        <w:pStyle w:val="ListParagraph"/>
        <w:numPr>
          <w:ilvl w:val="0"/>
          <w:numId w:val="8"/>
        </w:numPr>
      </w:pPr>
    </w:p>
    <w:sectPr w:rsidR="00C4078C" w:rsidRPr="00645543"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7DB34" w14:textId="77777777" w:rsidR="00E67C7E" w:rsidRDefault="00E67C7E" w:rsidP="006B633A">
      <w:r>
        <w:separator/>
      </w:r>
    </w:p>
  </w:endnote>
  <w:endnote w:type="continuationSeparator" w:id="0">
    <w:p w14:paraId="58120FF0" w14:textId="77777777" w:rsidR="00E67C7E" w:rsidRDefault="00E67C7E"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69EA0" w14:textId="5776FC8A" w:rsidR="00C4078C" w:rsidRPr="006F5A91" w:rsidRDefault="00C4078C" w:rsidP="006F5A91">
    <w:pPr>
      <w:pStyle w:val="Footer"/>
    </w:pPr>
    <w:r>
      <w:rPr>
        <w:rFonts w:ascii="Calibri" w:hAnsi="Calibri" w:cs="Calibri"/>
        <w:color w:val="000000"/>
      </w:rPr>
      <w:t>Arkansas Movie Database</w:t>
    </w:r>
    <w:r w:rsidRPr="004048B0">
      <w:rPr>
        <w:rFonts w:ascii="Calibri" w:hAnsi="Calibri" w:cs="Calibri"/>
        <w:color w:val="000000"/>
      </w:rPr>
      <w:t xml:space="preserve"> |</w:t>
    </w:r>
    <w:r>
      <w:t xml:space="preserve"> </w:t>
    </w:r>
    <w:sdt>
      <w:sdtPr>
        <w:id w:val="5274541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01C79D" w14:textId="11D554EC" w:rsidR="00C4078C" w:rsidRPr="006F5A91" w:rsidRDefault="00C4078C" w:rsidP="006F5A91">
    <w:pPr>
      <w:pStyle w:val="Footer"/>
    </w:pPr>
    <w:r w:rsidRPr="004048B0">
      <w:rPr>
        <w:rFonts w:ascii="Calibri" w:hAnsi="Calibri" w:cs="Calibri"/>
        <w:color w:val="000000"/>
      </w:rPr>
      <w:t>A</w:t>
    </w:r>
    <w:r>
      <w:rPr>
        <w:rFonts w:ascii="Calibri" w:hAnsi="Calibri" w:cs="Calibri"/>
        <w:color w:val="000000"/>
      </w:rPr>
      <w:t>rkansas Movie Database</w:t>
    </w:r>
    <w:r w:rsidRPr="004048B0">
      <w:rPr>
        <w:rFonts w:ascii="Calibri" w:hAnsi="Calibri" w:cs="Calibri"/>
        <w:color w:val="000000"/>
      </w:rPr>
      <w:t xml:space="preserve"> |</w:t>
    </w:r>
    <w:r>
      <w:t xml:space="preserve"> </w:t>
    </w:r>
    <w:sdt>
      <w:sdtPr>
        <w:id w:val="-173006920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160AAF" w14:textId="77777777" w:rsidR="00E67C7E" w:rsidRDefault="00E67C7E" w:rsidP="006B633A">
      <w:r>
        <w:separator/>
      </w:r>
    </w:p>
  </w:footnote>
  <w:footnote w:type="continuationSeparator" w:id="0">
    <w:p w14:paraId="19891AF2" w14:textId="77777777" w:rsidR="00E67C7E" w:rsidRDefault="00E67C7E"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6F1E42"/>
    <w:multiLevelType w:val="hybridMultilevel"/>
    <w:tmpl w:val="0976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0"/>
  </w:num>
  <w:num w:numId="4">
    <w:abstractNumId w:val="5"/>
  </w:num>
  <w:num w:numId="5">
    <w:abstractNumId w:val="7"/>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6F6C68"/>
    <w:rsid w:val="000227CA"/>
    <w:rsid w:val="000239FD"/>
    <w:rsid w:val="000378D7"/>
    <w:rsid w:val="000504EC"/>
    <w:rsid w:val="00051294"/>
    <w:rsid w:val="00056A5E"/>
    <w:rsid w:val="00056AF4"/>
    <w:rsid w:val="00056F25"/>
    <w:rsid w:val="00060117"/>
    <w:rsid w:val="0006246E"/>
    <w:rsid w:val="00064622"/>
    <w:rsid w:val="00080119"/>
    <w:rsid w:val="000834BB"/>
    <w:rsid w:val="00083A50"/>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17C26"/>
    <w:rsid w:val="002229EF"/>
    <w:rsid w:val="00231A3E"/>
    <w:rsid w:val="0023407A"/>
    <w:rsid w:val="00237098"/>
    <w:rsid w:val="0023776B"/>
    <w:rsid w:val="0025325D"/>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3E15"/>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3D5"/>
    <w:rsid w:val="004A4C49"/>
    <w:rsid w:val="004A5A43"/>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5543"/>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6F6C68"/>
    <w:rsid w:val="00707590"/>
    <w:rsid w:val="00716132"/>
    <w:rsid w:val="00717511"/>
    <w:rsid w:val="0072626F"/>
    <w:rsid w:val="007273A8"/>
    <w:rsid w:val="007366D6"/>
    <w:rsid w:val="00747D69"/>
    <w:rsid w:val="00751CE6"/>
    <w:rsid w:val="0075404B"/>
    <w:rsid w:val="00754E3B"/>
    <w:rsid w:val="00773B64"/>
    <w:rsid w:val="007762BF"/>
    <w:rsid w:val="00777478"/>
    <w:rsid w:val="007874BC"/>
    <w:rsid w:val="007B029B"/>
    <w:rsid w:val="007B2E61"/>
    <w:rsid w:val="007B52F1"/>
    <w:rsid w:val="007B5595"/>
    <w:rsid w:val="007C7223"/>
    <w:rsid w:val="007D0BCF"/>
    <w:rsid w:val="007D3DFE"/>
    <w:rsid w:val="007D77E2"/>
    <w:rsid w:val="007E2AA1"/>
    <w:rsid w:val="007F542B"/>
    <w:rsid w:val="008049B8"/>
    <w:rsid w:val="0081061D"/>
    <w:rsid w:val="00816D3F"/>
    <w:rsid w:val="00837E79"/>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2CB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078C"/>
    <w:rsid w:val="00C43AF7"/>
    <w:rsid w:val="00C67996"/>
    <w:rsid w:val="00C67BE5"/>
    <w:rsid w:val="00C91409"/>
    <w:rsid w:val="00CC71C8"/>
    <w:rsid w:val="00CD786A"/>
    <w:rsid w:val="00CD7F84"/>
    <w:rsid w:val="00D0432C"/>
    <w:rsid w:val="00D1516A"/>
    <w:rsid w:val="00D161E4"/>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20EDF"/>
    <w:rsid w:val="00E31CEA"/>
    <w:rsid w:val="00E61AB3"/>
    <w:rsid w:val="00E62164"/>
    <w:rsid w:val="00E65655"/>
    <w:rsid w:val="00E67C7E"/>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62705"/>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0DBF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TOCHeading">
    <w:name w:val="TOC Heading"/>
    <w:basedOn w:val="Heading1"/>
    <w:next w:val="Normal"/>
    <w:uiPriority w:val="39"/>
    <w:unhideWhenUsed/>
    <w:qFormat/>
    <w:rsid w:val="006F6C68"/>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3">
    <w:name w:val="toc 3"/>
    <w:basedOn w:val="Normal"/>
    <w:next w:val="Normal"/>
    <w:autoRedefine/>
    <w:uiPriority w:val="39"/>
    <w:rsid w:val="006F6C68"/>
    <w:pPr>
      <w:spacing w:after="100"/>
      <w:ind w:left="440"/>
    </w:pPr>
  </w:style>
  <w:style w:type="paragraph" w:styleId="TOC2">
    <w:name w:val="toc 2"/>
    <w:basedOn w:val="Normal"/>
    <w:next w:val="Normal"/>
    <w:autoRedefine/>
    <w:uiPriority w:val="39"/>
    <w:rsid w:val="006F6C68"/>
    <w:pPr>
      <w:spacing w:after="100"/>
      <w:ind w:left="220"/>
    </w:pPr>
  </w:style>
  <w:style w:type="paragraph" w:styleId="TOC1">
    <w:name w:val="toc 1"/>
    <w:basedOn w:val="Normal"/>
    <w:next w:val="Normal"/>
    <w:autoRedefine/>
    <w:uiPriority w:val="39"/>
    <w:rsid w:val="006F6C68"/>
    <w:pPr>
      <w:spacing w:after="100"/>
    </w:pPr>
  </w:style>
  <w:style w:type="character" w:styleId="Hyperlink">
    <w:name w:val="Hyperlink"/>
    <w:basedOn w:val="DefaultParagraphFont"/>
    <w:uiPriority w:val="99"/>
    <w:unhideWhenUsed/>
    <w:rsid w:val="006F6C68"/>
    <w:rPr>
      <w:color w:val="3A3838" w:themeColor="hyperlink"/>
      <w:u w:val="single"/>
    </w:rPr>
  </w:style>
  <w:style w:type="paragraph" w:styleId="ListParagraph">
    <w:name w:val="List Paragraph"/>
    <w:basedOn w:val="Normal"/>
    <w:uiPriority w:val="34"/>
    <w:semiHidden/>
    <w:rsid w:val="00C4078C"/>
    <w:pPr>
      <w:ind w:left="720"/>
      <w:contextualSpacing/>
    </w:pPr>
  </w:style>
  <w:style w:type="character" w:styleId="UnresolvedMention">
    <w:name w:val="Unresolved Mention"/>
    <w:basedOn w:val="DefaultParagraphFont"/>
    <w:uiPriority w:val="99"/>
    <w:semiHidden/>
    <w:unhideWhenUsed/>
    <w:rsid w:val="00C407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jp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themoviedb.org" TargetMode="Externa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www.arkansasproduction.com" TargetMode="Externa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arkansasedc.com/fil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rredur%20Vaden\AppData\Roaming\Microsoft\Templates\Modern%20business%20report.dotx" TargetMode="External"/></Relationship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10</Pages>
  <Words>835</Words>
  <Characters>4764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2020-12-07T23:14:00Z</dcterms:created>
  <dcterms:modified xsi:type="dcterms:W3CDTF">2020-12-11T21:08:00Z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